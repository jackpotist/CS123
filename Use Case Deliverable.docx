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7AF" w:rsidRPr="00616CAE" w:rsidRDefault="006847AF" w:rsidP="006847AF">
      <w:pPr>
        <w:rPr>
          <w:rFonts w:cs="Arial"/>
          <w:b/>
          <w:sz w:val="32"/>
          <w:szCs w:val="32"/>
        </w:rPr>
      </w:pPr>
    </w:p>
    <w:p w:rsidR="006847AF" w:rsidRPr="00616CAE" w:rsidRDefault="006847AF" w:rsidP="006847AF">
      <w:pPr>
        <w:rPr>
          <w:rFonts w:cs="Arial"/>
          <w:b/>
          <w:sz w:val="32"/>
          <w:szCs w:val="32"/>
        </w:rPr>
      </w:pPr>
    </w:p>
    <w:p w:rsidR="006847AF" w:rsidRPr="00616CAE" w:rsidRDefault="006847AF" w:rsidP="006847AF">
      <w:pPr>
        <w:rPr>
          <w:rFonts w:cs="Arial"/>
          <w:b/>
          <w:sz w:val="32"/>
          <w:szCs w:val="32"/>
        </w:rPr>
      </w:pPr>
    </w:p>
    <w:p w:rsidR="006847AF" w:rsidRPr="00616CAE" w:rsidRDefault="006847AF" w:rsidP="004A7EEA">
      <w:pPr>
        <w:pStyle w:val="Bodytext"/>
        <w:ind w:left="0"/>
        <w:rPr>
          <w:rFonts w:cs="Arial"/>
        </w:rPr>
      </w:pPr>
    </w:p>
    <w:p w:rsidR="006847AF" w:rsidRPr="00616CAE" w:rsidRDefault="006847AF" w:rsidP="006847AF">
      <w:pPr>
        <w:rPr>
          <w:rFonts w:cs="Arial"/>
        </w:rPr>
      </w:pPr>
    </w:p>
    <w:p w:rsidR="006847AF" w:rsidRPr="00616CAE" w:rsidRDefault="006847AF" w:rsidP="006847AF">
      <w:pPr>
        <w:rPr>
          <w:rFonts w:cs="Arial"/>
        </w:rPr>
      </w:pPr>
    </w:p>
    <w:p w:rsidR="006847AF" w:rsidRPr="00616CAE" w:rsidRDefault="006847AF" w:rsidP="006847AF">
      <w:pPr>
        <w:rPr>
          <w:rFonts w:cs="Arial"/>
        </w:rPr>
      </w:pPr>
    </w:p>
    <w:p w:rsidR="006847AF" w:rsidRPr="00616CAE" w:rsidRDefault="006847AF" w:rsidP="006847AF">
      <w:pPr>
        <w:rPr>
          <w:rFonts w:cs="Arial"/>
        </w:rPr>
      </w:pPr>
    </w:p>
    <w:p w:rsidR="006847AF" w:rsidRPr="00616CAE" w:rsidRDefault="00925711" w:rsidP="00925711">
      <w:pPr>
        <w:spacing w:after="480"/>
        <w:jc w:val="center"/>
        <w:rPr>
          <w:rFonts w:cs="Arial"/>
          <w:b/>
          <w:sz w:val="56"/>
          <w:szCs w:val="56"/>
        </w:rPr>
      </w:pPr>
      <w:proofErr w:type="spellStart"/>
      <w:r>
        <w:rPr>
          <w:rFonts w:cs="Arial"/>
          <w:b/>
          <w:sz w:val="56"/>
          <w:szCs w:val="56"/>
        </w:rPr>
        <w:t>Jcarl</w:t>
      </w:r>
      <w:proofErr w:type="spellEnd"/>
      <w:r>
        <w:rPr>
          <w:rFonts w:cs="Arial"/>
          <w:b/>
          <w:sz w:val="56"/>
          <w:szCs w:val="56"/>
        </w:rPr>
        <w:t xml:space="preserve"> Industry</w:t>
      </w:r>
    </w:p>
    <w:p w:rsidR="006847AF" w:rsidRPr="00616CAE" w:rsidRDefault="00925711" w:rsidP="00925711">
      <w:pPr>
        <w:pStyle w:val="Bodytext"/>
        <w:tabs>
          <w:tab w:val="right" w:leader="underscore" w:pos="7920"/>
        </w:tabs>
        <w:spacing w:after="360"/>
        <w:ind w:left="0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Use Case Template</w:t>
      </w:r>
    </w:p>
    <w:p w:rsidR="00793219" w:rsidRPr="00616CAE" w:rsidRDefault="00793219" w:rsidP="00793219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</w:p>
    <w:p w:rsidR="00793219" w:rsidRPr="00925711" w:rsidRDefault="006847AF" w:rsidP="00925711">
      <w:pPr>
        <w:pStyle w:val="Bodytext"/>
        <w:tabs>
          <w:tab w:val="right" w:leader="underscore" w:pos="7920"/>
        </w:tabs>
        <w:spacing w:after="360"/>
        <w:ind w:left="0"/>
        <w:jc w:val="center"/>
        <w:rPr>
          <w:rFonts w:cs="Arial"/>
          <w:sz w:val="28"/>
          <w:szCs w:val="28"/>
        </w:rPr>
      </w:pPr>
      <w:r w:rsidRPr="00925711">
        <w:rPr>
          <w:rFonts w:cs="Arial"/>
          <w:sz w:val="28"/>
          <w:szCs w:val="28"/>
        </w:rPr>
        <w:t xml:space="preserve">Project </w:t>
      </w:r>
      <w:r w:rsidR="00793219" w:rsidRPr="00925711">
        <w:rPr>
          <w:rFonts w:cs="Arial"/>
          <w:sz w:val="28"/>
          <w:szCs w:val="28"/>
        </w:rPr>
        <w:t xml:space="preserve"> Members</w:t>
      </w:r>
      <w:r w:rsidRPr="00925711">
        <w:rPr>
          <w:rFonts w:cs="Arial"/>
          <w:sz w:val="28"/>
          <w:szCs w:val="28"/>
        </w:rPr>
        <w:t>:</w:t>
      </w:r>
    </w:p>
    <w:p w:rsidR="006847AF" w:rsidRPr="00925711" w:rsidRDefault="00793219" w:rsidP="00925711">
      <w:pPr>
        <w:pStyle w:val="Bodytext"/>
        <w:tabs>
          <w:tab w:val="right" w:leader="underscore" w:pos="7920"/>
        </w:tabs>
        <w:spacing w:after="360"/>
        <w:ind w:left="0"/>
        <w:jc w:val="center"/>
        <w:rPr>
          <w:rFonts w:cs="Arial"/>
          <w:sz w:val="28"/>
          <w:szCs w:val="28"/>
        </w:rPr>
      </w:pPr>
      <w:r w:rsidRPr="00925711">
        <w:rPr>
          <w:rFonts w:cs="Arial"/>
          <w:sz w:val="28"/>
          <w:szCs w:val="28"/>
        </w:rPr>
        <w:t xml:space="preserve">Joshua </w:t>
      </w:r>
      <w:proofErr w:type="spellStart"/>
      <w:r w:rsidRPr="00925711">
        <w:rPr>
          <w:rFonts w:cs="Arial"/>
          <w:sz w:val="28"/>
          <w:szCs w:val="28"/>
        </w:rPr>
        <w:t>Zambales</w:t>
      </w:r>
      <w:proofErr w:type="spellEnd"/>
    </w:p>
    <w:p w:rsidR="00793219" w:rsidRPr="00925711" w:rsidRDefault="00793219" w:rsidP="00925711">
      <w:pPr>
        <w:pStyle w:val="Bodytext"/>
        <w:tabs>
          <w:tab w:val="right" w:leader="underscore" w:pos="7920"/>
        </w:tabs>
        <w:spacing w:after="360"/>
        <w:ind w:left="0"/>
        <w:jc w:val="center"/>
        <w:rPr>
          <w:rFonts w:cs="Arial"/>
          <w:sz w:val="28"/>
          <w:szCs w:val="28"/>
        </w:rPr>
      </w:pPr>
      <w:r w:rsidRPr="00925711">
        <w:rPr>
          <w:rFonts w:cs="Arial"/>
          <w:sz w:val="28"/>
          <w:szCs w:val="28"/>
        </w:rPr>
        <w:t>John Michael Santos</w:t>
      </w:r>
    </w:p>
    <w:p w:rsidR="00793219" w:rsidRPr="00925711" w:rsidRDefault="00793219" w:rsidP="00925711">
      <w:pPr>
        <w:pStyle w:val="Bodytext"/>
        <w:tabs>
          <w:tab w:val="right" w:leader="underscore" w:pos="7920"/>
        </w:tabs>
        <w:spacing w:after="360"/>
        <w:ind w:left="0"/>
        <w:jc w:val="center"/>
        <w:rPr>
          <w:rFonts w:cs="Arial"/>
          <w:sz w:val="28"/>
          <w:szCs w:val="28"/>
        </w:rPr>
      </w:pPr>
      <w:proofErr w:type="spellStart"/>
      <w:r w:rsidRPr="00925711">
        <w:rPr>
          <w:rFonts w:cs="Arial"/>
          <w:sz w:val="28"/>
          <w:szCs w:val="28"/>
        </w:rPr>
        <w:t>Pia</w:t>
      </w:r>
      <w:proofErr w:type="spellEnd"/>
      <w:r w:rsidRPr="00925711">
        <w:rPr>
          <w:rFonts w:cs="Arial"/>
          <w:sz w:val="28"/>
          <w:szCs w:val="28"/>
        </w:rPr>
        <w:t xml:space="preserve"> </w:t>
      </w:r>
      <w:proofErr w:type="spellStart"/>
      <w:r w:rsidRPr="00925711">
        <w:rPr>
          <w:rFonts w:cs="Arial"/>
          <w:sz w:val="28"/>
          <w:szCs w:val="28"/>
        </w:rPr>
        <w:t>Encarnacion</w:t>
      </w:r>
      <w:proofErr w:type="spellEnd"/>
    </w:p>
    <w:p w:rsidR="00793219" w:rsidRPr="00925711" w:rsidRDefault="00793219" w:rsidP="00925711">
      <w:pPr>
        <w:pStyle w:val="Bodytext"/>
        <w:tabs>
          <w:tab w:val="right" w:leader="underscore" w:pos="7920"/>
        </w:tabs>
        <w:spacing w:after="360"/>
        <w:ind w:left="0"/>
        <w:jc w:val="center"/>
        <w:rPr>
          <w:rFonts w:cs="Arial"/>
          <w:sz w:val="28"/>
          <w:szCs w:val="28"/>
        </w:rPr>
      </w:pPr>
      <w:r w:rsidRPr="00925711">
        <w:rPr>
          <w:rFonts w:cs="Arial"/>
          <w:sz w:val="28"/>
          <w:szCs w:val="28"/>
        </w:rPr>
        <w:t xml:space="preserve">Japheth </w:t>
      </w:r>
      <w:proofErr w:type="spellStart"/>
      <w:r w:rsidRPr="00925711">
        <w:rPr>
          <w:rFonts w:cs="Arial"/>
          <w:sz w:val="28"/>
          <w:szCs w:val="28"/>
        </w:rPr>
        <w:t>Samaco</w:t>
      </w:r>
      <w:proofErr w:type="spellEnd"/>
    </w:p>
    <w:p w:rsidR="00793219" w:rsidRPr="00925711" w:rsidRDefault="00793219" w:rsidP="00925711">
      <w:pPr>
        <w:pStyle w:val="Bodytext"/>
        <w:tabs>
          <w:tab w:val="right" w:leader="underscore" w:pos="7920"/>
        </w:tabs>
        <w:spacing w:after="360"/>
        <w:ind w:left="0"/>
        <w:jc w:val="center"/>
        <w:rPr>
          <w:rFonts w:cs="Arial"/>
          <w:sz w:val="28"/>
          <w:szCs w:val="28"/>
        </w:rPr>
      </w:pPr>
      <w:r w:rsidRPr="00925711">
        <w:rPr>
          <w:rFonts w:cs="Arial"/>
          <w:sz w:val="28"/>
          <w:szCs w:val="28"/>
        </w:rPr>
        <w:t xml:space="preserve">Javier </w:t>
      </w:r>
      <w:proofErr w:type="spellStart"/>
      <w:r w:rsidRPr="00925711">
        <w:rPr>
          <w:rFonts w:cs="Arial"/>
          <w:sz w:val="28"/>
          <w:szCs w:val="28"/>
        </w:rPr>
        <w:t>Flavier</w:t>
      </w:r>
      <w:proofErr w:type="spellEnd"/>
    </w:p>
    <w:p w:rsidR="00793219" w:rsidRPr="00616CAE" w:rsidRDefault="00793219" w:rsidP="00925711">
      <w:pPr>
        <w:pStyle w:val="Bodytext"/>
        <w:tabs>
          <w:tab w:val="right" w:leader="underscore" w:pos="7920"/>
        </w:tabs>
        <w:spacing w:after="360"/>
        <w:ind w:left="0"/>
        <w:jc w:val="center"/>
        <w:rPr>
          <w:rFonts w:cs="Arial"/>
          <w:b/>
          <w:sz w:val="28"/>
          <w:szCs w:val="28"/>
        </w:rPr>
      </w:pPr>
    </w:p>
    <w:p w:rsidR="006847AF" w:rsidRPr="00616CAE" w:rsidRDefault="006847AF" w:rsidP="00925711">
      <w:pPr>
        <w:pStyle w:val="Bodytext"/>
        <w:ind w:left="0"/>
        <w:jc w:val="center"/>
        <w:rPr>
          <w:rFonts w:cs="Arial"/>
        </w:rPr>
      </w:pPr>
    </w:p>
    <w:p w:rsidR="006847AF" w:rsidRPr="00616CAE" w:rsidRDefault="006847AF" w:rsidP="00925711">
      <w:pPr>
        <w:pStyle w:val="Bodytext"/>
        <w:ind w:left="0"/>
        <w:jc w:val="center"/>
        <w:rPr>
          <w:rFonts w:cs="Arial"/>
        </w:rPr>
      </w:pPr>
    </w:p>
    <w:p w:rsidR="006847AF" w:rsidRPr="00925711" w:rsidRDefault="006847AF" w:rsidP="00925711">
      <w:pPr>
        <w:pStyle w:val="Bodytext"/>
        <w:ind w:left="0"/>
        <w:jc w:val="center"/>
        <w:rPr>
          <w:rFonts w:cs="Arial"/>
        </w:rPr>
      </w:pPr>
      <w:r w:rsidRPr="00925711">
        <w:rPr>
          <w:rFonts w:cs="Arial"/>
        </w:rPr>
        <w:t>Date:</w:t>
      </w:r>
      <w:r w:rsidRPr="00925711">
        <w:rPr>
          <w:rFonts w:cs="Arial"/>
        </w:rPr>
        <w:tab/>
      </w:r>
      <w:r w:rsidR="005C6A08" w:rsidRPr="00925711">
        <w:rPr>
          <w:rFonts w:cs="Arial"/>
        </w:rPr>
        <w:fldChar w:fldCharType="begin"/>
      </w:r>
      <w:r w:rsidR="004A7EEA" w:rsidRPr="00925711">
        <w:rPr>
          <w:rFonts w:cs="Arial"/>
        </w:rPr>
        <w:instrText xml:space="preserve"> SAVEDATE  \@ "MMMM d, yyyy"  \* MERGEFORMAT </w:instrText>
      </w:r>
      <w:r w:rsidR="005C6A08" w:rsidRPr="00925711">
        <w:rPr>
          <w:rFonts w:cs="Arial"/>
        </w:rPr>
        <w:fldChar w:fldCharType="separate"/>
      </w:r>
      <w:r w:rsidR="00B2550D" w:rsidRPr="00925711">
        <w:rPr>
          <w:rFonts w:cs="Arial"/>
          <w:noProof/>
        </w:rPr>
        <w:t>August 12, 2014</w:t>
      </w:r>
      <w:r w:rsidR="005C6A08" w:rsidRPr="00925711">
        <w:rPr>
          <w:rFonts w:cs="Arial"/>
        </w:rPr>
        <w:fldChar w:fldCharType="end"/>
      </w:r>
    </w:p>
    <w:p w:rsidR="004A409A" w:rsidRPr="00616CAE" w:rsidRDefault="006847AF" w:rsidP="003416E1">
      <w:pPr>
        <w:jc w:val="center"/>
        <w:rPr>
          <w:rFonts w:cs="Arial"/>
          <w:b/>
          <w:sz w:val="32"/>
          <w:szCs w:val="32"/>
        </w:rPr>
      </w:pPr>
      <w:r w:rsidRPr="00616CAE">
        <w:rPr>
          <w:rFonts w:cs="Arial"/>
          <w:b/>
          <w:sz w:val="32"/>
          <w:szCs w:val="32"/>
        </w:rPr>
        <w:br w:type="page"/>
      </w:r>
      <w:r w:rsidR="004A409A" w:rsidRPr="00616CAE">
        <w:rPr>
          <w:rFonts w:cs="Arial"/>
          <w:b/>
          <w:sz w:val="32"/>
          <w:szCs w:val="32"/>
        </w:rPr>
        <w:lastRenderedPageBreak/>
        <w:t>Table of Contents</w:t>
      </w:r>
    </w:p>
    <w:p w:rsidR="00ED59FC" w:rsidRPr="002220EE" w:rsidRDefault="00ED59FC" w:rsidP="00722A41">
      <w:pPr>
        <w:rPr>
          <w:sz w:val="28"/>
          <w:szCs w:val="28"/>
        </w:rPr>
      </w:pPr>
      <w:r>
        <w:br/>
      </w:r>
      <w:r w:rsidRPr="002220EE">
        <w:rPr>
          <w:sz w:val="28"/>
          <w:szCs w:val="28"/>
        </w:rPr>
        <w:t>Approvals</w:t>
      </w:r>
      <w:r w:rsidR="002220EE">
        <w:rPr>
          <w:sz w:val="28"/>
          <w:szCs w:val="28"/>
        </w:rPr>
        <w:tab/>
      </w:r>
      <w:r w:rsidR="002220EE">
        <w:rPr>
          <w:sz w:val="28"/>
          <w:szCs w:val="28"/>
        </w:rPr>
        <w:tab/>
      </w:r>
      <w:r w:rsidR="002220EE">
        <w:rPr>
          <w:sz w:val="28"/>
          <w:szCs w:val="28"/>
        </w:rPr>
        <w:tab/>
      </w:r>
      <w:r w:rsidR="002220EE">
        <w:rPr>
          <w:sz w:val="28"/>
          <w:szCs w:val="28"/>
        </w:rPr>
        <w:tab/>
      </w:r>
      <w:r w:rsidR="002220EE">
        <w:rPr>
          <w:sz w:val="28"/>
          <w:szCs w:val="28"/>
        </w:rPr>
        <w:tab/>
      </w:r>
      <w:r w:rsidR="002220EE">
        <w:rPr>
          <w:sz w:val="28"/>
          <w:szCs w:val="28"/>
        </w:rPr>
        <w:tab/>
      </w:r>
      <w:r w:rsidR="002220EE">
        <w:rPr>
          <w:sz w:val="28"/>
          <w:szCs w:val="28"/>
        </w:rPr>
        <w:tab/>
      </w:r>
      <w:r w:rsidR="002220EE">
        <w:rPr>
          <w:sz w:val="28"/>
          <w:szCs w:val="28"/>
        </w:rPr>
        <w:tab/>
      </w:r>
      <w:r w:rsidR="00917B2E">
        <w:rPr>
          <w:sz w:val="28"/>
          <w:szCs w:val="28"/>
        </w:rPr>
        <w:tab/>
      </w:r>
      <w:r w:rsidR="00917B2E">
        <w:rPr>
          <w:sz w:val="28"/>
          <w:szCs w:val="28"/>
        </w:rPr>
        <w:tab/>
      </w:r>
      <w:r w:rsidR="002220EE">
        <w:rPr>
          <w:sz w:val="28"/>
          <w:szCs w:val="28"/>
        </w:rPr>
        <w:t>3</w:t>
      </w:r>
    </w:p>
    <w:p w:rsidR="00ED59FC" w:rsidRPr="002220EE" w:rsidRDefault="00ED59FC" w:rsidP="00722A41">
      <w:pPr>
        <w:rPr>
          <w:sz w:val="28"/>
          <w:szCs w:val="28"/>
        </w:rPr>
      </w:pPr>
    </w:p>
    <w:p w:rsidR="00ED59FC" w:rsidRPr="002220EE" w:rsidRDefault="00ED59FC" w:rsidP="00722A41">
      <w:pPr>
        <w:rPr>
          <w:sz w:val="28"/>
          <w:szCs w:val="28"/>
        </w:rPr>
      </w:pPr>
      <w:r w:rsidRPr="002220EE">
        <w:rPr>
          <w:sz w:val="28"/>
          <w:szCs w:val="28"/>
        </w:rPr>
        <w:t>Use Case List</w:t>
      </w:r>
      <w:r w:rsidR="002220EE">
        <w:rPr>
          <w:sz w:val="28"/>
          <w:szCs w:val="28"/>
        </w:rPr>
        <w:tab/>
      </w:r>
      <w:r w:rsidR="002220EE">
        <w:rPr>
          <w:sz w:val="28"/>
          <w:szCs w:val="28"/>
        </w:rPr>
        <w:tab/>
      </w:r>
      <w:r w:rsidR="002220EE">
        <w:rPr>
          <w:sz w:val="28"/>
          <w:szCs w:val="28"/>
        </w:rPr>
        <w:tab/>
      </w:r>
      <w:r w:rsidR="002220EE">
        <w:rPr>
          <w:sz w:val="28"/>
          <w:szCs w:val="28"/>
        </w:rPr>
        <w:tab/>
      </w:r>
      <w:r w:rsidR="002220EE">
        <w:rPr>
          <w:sz w:val="28"/>
          <w:szCs w:val="28"/>
        </w:rPr>
        <w:tab/>
      </w:r>
      <w:r w:rsidR="002220EE">
        <w:rPr>
          <w:sz w:val="28"/>
          <w:szCs w:val="28"/>
        </w:rPr>
        <w:tab/>
      </w:r>
      <w:r w:rsidR="002220EE">
        <w:rPr>
          <w:sz w:val="28"/>
          <w:szCs w:val="28"/>
        </w:rPr>
        <w:tab/>
      </w:r>
      <w:r w:rsidR="00917B2E">
        <w:rPr>
          <w:sz w:val="28"/>
          <w:szCs w:val="28"/>
        </w:rPr>
        <w:tab/>
      </w:r>
      <w:r w:rsidR="00917B2E">
        <w:rPr>
          <w:sz w:val="28"/>
          <w:szCs w:val="28"/>
        </w:rPr>
        <w:tab/>
      </w:r>
      <w:r w:rsidR="002220EE">
        <w:rPr>
          <w:sz w:val="28"/>
          <w:szCs w:val="28"/>
        </w:rPr>
        <w:t>4</w:t>
      </w:r>
    </w:p>
    <w:p w:rsidR="00ED59FC" w:rsidRPr="002220EE" w:rsidRDefault="00ED59FC" w:rsidP="00722A41">
      <w:pPr>
        <w:rPr>
          <w:sz w:val="28"/>
          <w:szCs w:val="28"/>
        </w:rPr>
      </w:pPr>
    </w:p>
    <w:p w:rsidR="002220EE" w:rsidRPr="002220EE" w:rsidRDefault="00ED59FC" w:rsidP="00722A41">
      <w:pPr>
        <w:rPr>
          <w:sz w:val="28"/>
          <w:szCs w:val="28"/>
        </w:rPr>
      </w:pPr>
      <w:r w:rsidRPr="002220EE">
        <w:rPr>
          <w:sz w:val="28"/>
          <w:szCs w:val="28"/>
        </w:rPr>
        <w:t xml:space="preserve">1 </w:t>
      </w:r>
      <w:r w:rsidR="002220EE" w:rsidRPr="002220EE">
        <w:rPr>
          <w:sz w:val="28"/>
          <w:szCs w:val="28"/>
        </w:rPr>
        <w:t>Project Processing</w:t>
      </w:r>
      <w:r w:rsidR="002220EE">
        <w:rPr>
          <w:sz w:val="28"/>
          <w:szCs w:val="28"/>
        </w:rPr>
        <w:tab/>
      </w:r>
      <w:r w:rsidR="002220EE">
        <w:rPr>
          <w:sz w:val="28"/>
          <w:szCs w:val="28"/>
        </w:rPr>
        <w:tab/>
      </w:r>
      <w:r w:rsidR="002220EE">
        <w:rPr>
          <w:sz w:val="28"/>
          <w:szCs w:val="28"/>
        </w:rPr>
        <w:tab/>
      </w:r>
      <w:r w:rsidR="002220EE">
        <w:rPr>
          <w:sz w:val="28"/>
          <w:szCs w:val="28"/>
        </w:rPr>
        <w:tab/>
      </w:r>
      <w:r w:rsidR="002220EE">
        <w:rPr>
          <w:sz w:val="28"/>
          <w:szCs w:val="28"/>
        </w:rPr>
        <w:tab/>
      </w:r>
      <w:r w:rsidR="002220EE">
        <w:rPr>
          <w:sz w:val="28"/>
          <w:szCs w:val="28"/>
        </w:rPr>
        <w:tab/>
      </w:r>
      <w:r w:rsidR="00917B2E">
        <w:rPr>
          <w:sz w:val="28"/>
          <w:szCs w:val="28"/>
        </w:rPr>
        <w:tab/>
      </w:r>
      <w:r w:rsidR="00917B2E">
        <w:rPr>
          <w:sz w:val="28"/>
          <w:szCs w:val="28"/>
        </w:rPr>
        <w:tab/>
      </w:r>
      <w:r w:rsidR="002220EE">
        <w:rPr>
          <w:sz w:val="28"/>
          <w:szCs w:val="28"/>
        </w:rPr>
        <w:t>4</w:t>
      </w:r>
    </w:p>
    <w:p w:rsidR="002220EE" w:rsidRPr="002220EE" w:rsidRDefault="002220EE" w:rsidP="002220EE">
      <w:pPr>
        <w:rPr>
          <w:sz w:val="28"/>
          <w:szCs w:val="28"/>
        </w:rPr>
      </w:pPr>
      <w:r w:rsidRPr="002220EE">
        <w:rPr>
          <w:sz w:val="28"/>
          <w:szCs w:val="28"/>
        </w:rPr>
        <w:tab/>
        <w:t>1.1 Process contract into project input</w:t>
      </w:r>
    </w:p>
    <w:p w:rsidR="002220EE" w:rsidRPr="002220EE" w:rsidRDefault="002220EE" w:rsidP="002220EE">
      <w:pPr>
        <w:rPr>
          <w:sz w:val="28"/>
          <w:szCs w:val="28"/>
        </w:rPr>
      </w:pPr>
      <w:r w:rsidRPr="002220EE">
        <w:rPr>
          <w:sz w:val="28"/>
          <w:szCs w:val="28"/>
        </w:rPr>
        <w:tab/>
        <w:t>1.2 Supplier Quotation</w:t>
      </w:r>
    </w:p>
    <w:p w:rsidR="002220EE" w:rsidRPr="002220EE" w:rsidRDefault="002220EE" w:rsidP="002220EE">
      <w:pPr>
        <w:ind w:firstLine="720"/>
        <w:rPr>
          <w:sz w:val="28"/>
          <w:szCs w:val="28"/>
        </w:rPr>
      </w:pPr>
      <w:r w:rsidRPr="002220EE">
        <w:rPr>
          <w:sz w:val="28"/>
          <w:szCs w:val="28"/>
        </w:rPr>
        <w:t>1.3 Order Processing</w:t>
      </w:r>
    </w:p>
    <w:p w:rsidR="002220EE" w:rsidRPr="002220EE" w:rsidRDefault="002220EE" w:rsidP="00722A41">
      <w:pPr>
        <w:rPr>
          <w:sz w:val="28"/>
          <w:szCs w:val="28"/>
        </w:rPr>
      </w:pPr>
      <w:r w:rsidRPr="002220EE">
        <w:rPr>
          <w:sz w:val="28"/>
          <w:szCs w:val="28"/>
        </w:rPr>
        <w:tab/>
        <w:t>1.4 Manpower Management</w:t>
      </w:r>
    </w:p>
    <w:p w:rsidR="002220EE" w:rsidRPr="002220EE" w:rsidRDefault="002220EE" w:rsidP="00722A41">
      <w:pPr>
        <w:rPr>
          <w:sz w:val="28"/>
          <w:szCs w:val="28"/>
        </w:rPr>
      </w:pPr>
    </w:p>
    <w:p w:rsidR="002220EE" w:rsidRPr="002220EE" w:rsidRDefault="002220EE" w:rsidP="002220EE">
      <w:pPr>
        <w:rPr>
          <w:sz w:val="28"/>
          <w:szCs w:val="28"/>
        </w:rPr>
      </w:pPr>
      <w:r w:rsidRPr="002220EE">
        <w:rPr>
          <w:sz w:val="28"/>
          <w:szCs w:val="28"/>
        </w:rPr>
        <w:t>2 Quotation Processing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17B2E">
        <w:rPr>
          <w:sz w:val="28"/>
          <w:szCs w:val="28"/>
        </w:rPr>
        <w:tab/>
      </w:r>
      <w:r w:rsidR="00917B2E">
        <w:rPr>
          <w:sz w:val="28"/>
          <w:szCs w:val="28"/>
        </w:rPr>
        <w:tab/>
      </w:r>
      <w:r>
        <w:rPr>
          <w:sz w:val="28"/>
          <w:szCs w:val="28"/>
        </w:rPr>
        <w:t>9</w:t>
      </w:r>
      <w:r>
        <w:rPr>
          <w:sz w:val="28"/>
          <w:szCs w:val="28"/>
        </w:rPr>
        <w:tab/>
      </w:r>
    </w:p>
    <w:p w:rsidR="002220EE" w:rsidRPr="002220EE" w:rsidRDefault="002220EE" w:rsidP="002220EE">
      <w:pPr>
        <w:rPr>
          <w:sz w:val="28"/>
          <w:szCs w:val="28"/>
        </w:rPr>
      </w:pPr>
      <w:r w:rsidRPr="002220EE">
        <w:rPr>
          <w:sz w:val="28"/>
          <w:szCs w:val="28"/>
        </w:rPr>
        <w:tab/>
        <w:t>2.1 Material Costing</w:t>
      </w:r>
    </w:p>
    <w:p w:rsidR="002220EE" w:rsidRPr="002220EE" w:rsidRDefault="002220EE" w:rsidP="002220EE">
      <w:pPr>
        <w:rPr>
          <w:sz w:val="28"/>
          <w:szCs w:val="28"/>
        </w:rPr>
      </w:pPr>
      <w:r w:rsidRPr="002220EE">
        <w:rPr>
          <w:sz w:val="28"/>
          <w:szCs w:val="28"/>
        </w:rPr>
        <w:tab/>
        <w:t>2.2 Labor Costing</w:t>
      </w:r>
    </w:p>
    <w:p w:rsidR="002220EE" w:rsidRPr="002220EE" w:rsidRDefault="002220EE" w:rsidP="002220EE">
      <w:pPr>
        <w:rPr>
          <w:sz w:val="28"/>
          <w:szCs w:val="28"/>
        </w:rPr>
      </w:pPr>
      <w:r w:rsidRPr="002220EE">
        <w:rPr>
          <w:sz w:val="28"/>
          <w:szCs w:val="28"/>
        </w:rPr>
        <w:tab/>
        <w:t>2.3 Project Quotation</w:t>
      </w:r>
    </w:p>
    <w:p w:rsidR="002220EE" w:rsidRPr="002220EE" w:rsidRDefault="002220EE" w:rsidP="002220EE">
      <w:pPr>
        <w:rPr>
          <w:sz w:val="28"/>
          <w:szCs w:val="28"/>
        </w:rPr>
      </w:pPr>
    </w:p>
    <w:p w:rsidR="002220EE" w:rsidRPr="002220EE" w:rsidRDefault="002220EE" w:rsidP="002220EE">
      <w:pPr>
        <w:rPr>
          <w:sz w:val="28"/>
          <w:szCs w:val="28"/>
        </w:rPr>
      </w:pPr>
      <w:r w:rsidRPr="002220EE">
        <w:rPr>
          <w:sz w:val="28"/>
          <w:szCs w:val="28"/>
        </w:rPr>
        <w:t>3 Supplies Processing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17B2E">
        <w:rPr>
          <w:sz w:val="28"/>
          <w:szCs w:val="28"/>
        </w:rPr>
        <w:tab/>
      </w:r>
      <w:r w:rsidR="00917B2E">
        <w:rPr>
          <w:sz w:val="28"/>
          <w:szCs w:val="28"/>
        </w:rPr>
        <w:tab/>
      </w:r>
      <w:r>
        <w:rPr>
          <w:sz w:val="28"/>
          <w:szCs w:val="28"/>
        </w:rPr>
        <w:t>12</w:t>
      </w:r>
    </w:p>
    <w:p w:rsidR="002220EE" w:rsidRPr="002220EE" w:rsidRDefault="002220EE" w:rsidP="002220EE">
      <w:pPr>
        <w:rPr>
          <w:sz w:val="28"/>
          <w:szCs w:val="28"/>
        </w:rPr>
      </w:pPr>
      <w:r w:rsidRPr="002220EE">
        <w:rPr>
          <w:sz w:val="28"/>
          <w:szCs w:val="28"/>
        </w:rPr>
        <w:tab/>
        <w:t>3.1 Process Supplies Order</w:t>
      </w:r>
      <w:r w:rsidR="00917B2E">
        <w:rPr>
          <w:sz w:val="28"/>
          <w:szCs w:val="28"/>
        </w:rPr>
        <w:tab/>
      </w:r>
    </w:p>
    <w:p w:rsidR="002220EE" w:rsidRPr="002220EE" w:rsidRDefault="002220EE" w:rsidP="002220EE">
      <w:pPr>
        <w:rPr>
          <w:sz w:val="28"/>
          <w:szCs w:val="28"/>
        </w:rPr>
      </w:pPr>
      <w:r w:rsidRPr="002220EE">
        <w:rPr>
          <w:sz w:val="28"/>
          <w:szCs w:val="28"/>
        </w:rPr>
        <w:tab/>
        <w:t>3.2 Check/Update Inventory</w:t>
      </w:r>
    </w:p>
    <w:p w:rsidR="002220EE" w:rsidRPr="002220EE" w:rsidRDefault="002220EE" w:rsidP="002220EE">
      <w:pPr>
        <w:rPr>
          <w:sz w:val="28"/>
          <w:szCs w:val="28"/>
        </w:rPr>
      </w:pPr>
    </w:p>
    <w:p w:rsidR="002220EE" w:rsidRPr="002220EE" w:rsidRDefault="002220EE" w:rsidP="002220EE">
      <w:pPr>
        <w:rPr>
          <w:sz w:val="28"/>
          <w:szCs w:val="28"/>
        </w:rPr>
      </w:pPr>
      <w:r w:rsidRPr="002220EE">
        <w:rPr>
          <w:sz w:val="28"/>
          <w:szCs w:val="28"/>
        </w:rPr>
        <w:t>4 Employee Management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17B2E">
        <w:rPr>
          <w:sz w:val="28"/>
          <w:szCs w:val="28"/>
        </w:rPr>
        <w:tab/>
      </w:r>
      <w:r w:rsidR="00917B2E">
        <w:rPr>
          <w:sz w:val="28"/>
          <w:szCs w:val="28"/>
        </w:rPr>
        <w:tab/>
      </w:r>
      <w:r>
        <w:rPr>
          <w:sz w:val="28"/>
          <w:szCs w:val="28"/>
        </w:rPr>
        <w:t>14</w:t>
      </w:r>
    </w:p>
    <w:p w:rsidR="002220EE" w:rsidRPr="002220EE" w:rsidRDefault="002220EE" w:rsidP="00722A41">
      <w:pPr>
        <w:rPr>
          <w:sz w:val="28"/>
          <w:szCs w:val="28"/>
        </w:rPr>
      </w:pPr>
      <w:r w:rsidRPr="002220EE">
        <w:rPr>
          <w:sz w:val="28"/>
          <w:szCs w:val="28"/>
        </w:rPr>
        <w:tab/>
        <w:t>4.1 Salary Computation</w:t>
      </w:r>
    </w:p>
    <w:p w:rsidR="00083ABE" w:rsidRPr="002220EE" w:rsidRDefault="00ED59FC" w:rsidP="002220EE">
      <w:pPr>
        <w:rPr>
          <w:b/>
        </w:rPr>
      </w:pPr>
      <w:r w:rsidRPr="002220EE">
        <w:rPr>
          <w:b/>
        </w:rPr>
        <w:t xml:space="preserve"> </w:t>
      </w:r>
      <w:r w:rsidR="0036089E" w:rsidRPr="00616CAE">
        <w:br w:type="page"/>
      </w:r>
      <w:r w:rsidR="00083ABE" w:rsidRPr="002220EE">
        <w:rPr>
          <w:rFonts w:cs="Arial"/>
        </w:rPr>
        <w:lastRenderedPageBreak/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53"/>
        <w:gridCol w:w="1334"/>
        <w:gridCol w:w="7213"/>
      </w:tblGrid>
      <w:tr w:rsidR="00A6280F" w:rsidRPr="00616CAE" w:rsidTr="00306F22">
        <w:trPr>
          <w:tblHeader/>
        </w:trPr>
        <w:tc>
          <w:tcPr>
            <w:tcW w:w="1353" w:type="dxa"/>
            <w:shd w:val="pct20" w:color="auto" w:fill="auto"/>
          </w:tcPr>
          <w:p w:rsidR="00A6280F" w:rsidRPr="00616CAE" w:rsidRDefault="00306F22" w:rsidP="00575794">
            <w:pPr>
              <w:jc w:val="both"/>
              <w:rPr>
                <w:rFonts w:cs="Arial"/>
                <w:b/>
              </w:rPr>
            </w:pPr>
            <w:r w:rsidRPr="00616CAE">
              <w:rPr>
                <w:rFonts w:cs="Arial"/>
                <w:b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 w:rsidR="00A6280F" w:rsidRPr="00616CAE" w:rsidRDefault="00A6280F" w:rsidP="00575794">
            <w:pPr>
              <w:jc w:val="both"/>
              <w:rPr>
                <w:rFonts w:cs="Arial"/>
                <w:b/>
              </w:rPr>
            </w:pPr>
            <w:r w:rsidRPr="00616CAE">
              <w:rPr>
                <w:rFonts w:cs="Arial"/>
                <w:b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 w:rsidR="00A6280F" w:rsidRPr="00616CAE" w:rsidRDefault="00A6280F" w:rsidP="00575794">
            <w:pPr>
              <w:jc w:val="both"/>
              <w:rPr>
                <w:rFonts w:cs="Arial"/>
                <w:b/>
              </w:rPr>
            </w:pPr>
            <w:r w:rsidRPr="00616CAE">
              <w:rPr>
                <w:rFonts w:cs="Arial"/>
                <w:b/>
              </w:rPr>
              <w:t>Revision Description</w:t>
            </w:r>
          </w:p>
        </w:tc>
      </w:tr>
      <w:tr w:rsidR="00A6280F" w:rsidRPr="00616CAE" w:rsidTr="00306F22">
        <w:tc>
          <w:tcPr>
            <w:tcW w:w="1353" w:type="dxa"/>
          </w:tcPr>
          <w:p w:rsidR="00A6280F" w:rsidRPr="00616CAE" w:rsidRDefault="00A6280F" w:rsidP="00575794">
            <w:pPr>
              <w:jc w:val="both"/>
              <w:rPr>
                <w:rFonts w:cs="Arial"/>
              </w:rPr>
            </w:pPr>
            <w:r w:rsidRPr="00616CAE">
              <w:rPr>
                <w:rFonts w:cs="Arial"/>
              </w:rPr>
              <w:t>1.0</w:t>
            </w:r>
          </w:p>
        </w:tc>
        <w:tc>
          <w:tcPr>
            <w:tcW w:w="1334" w:type="dxa"/>
          </w:tcPr>
          <w:p w:rsidR="00A6280F" w:rsidRPr="00616CAE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Pr="00616CAE" w:rsidRDefault="00A6280F" w:rsidP="00A63A5E">
            <w:pPr>
              <w:jc w:val="both"/>
              <w:rPr>
                <w:rFonts w:cs="Arial"/>
              </w:rPr>
            </w:pPr>
            <w:r w:rsidRPr="00616CAE">
              <w:rPr>
                <w:rFonts w:cs="Arial"/>
              </w:rPr>
              <w:t xml:space="preserve">Approved </w:t>
            </w:r>
            <w:r w:rsidR="00A63A5E" w:rsidRPr="00616CAE">
              <w:rPr>
                <w:rFonts w:cs="Arial"/>
              </w:rPr>
              <w:t>Use Case</w:t>
            </w:r>
          </w:p>
        </w:tc>
      </w:tr>
    </w:tbl>
    <w:p w:rsidR="00984378" w:rsidRPr="00616CAE" w:rsidRDefault="00984378" w:rsidP="004A7EEA"/>
    <w:p w:rsidR="00984378" w:rsidRPr="00616CAE" w:rsidRDefault="00984378" w:rsidP="00F8254A">
      <w:pPr>
        <w:pStyle w:val="Heading1"/>
        <w:numPr>
          <w:ilvl w:val="0"/>
          <w:numId w:val="0"/>
        </w:numPr>
        <w:rPr>
          <w:rFonts w:ascii="Trebuchet MS" w:hAnsi="Trebuchet MS"/>
          <w:sz w:val="20"/>
          <w:szCs w:val="20"/>
        </w:rPr>
      </w:pPr>
      <w:bookmarkStart w:id="0" w:name="_Toc221528079"/>
      <w:r w:rsidRPr="00616CAE">
        <w:t>Approvals</w:t>
      </w:r>
      <w:bookmarkEnd w:id="0"/>
    </w:p>
    <w:p w:rsidR="00984378" w:rsidRPr="00616CAE" w:rsidRDefault="00984378" w:rsidP="00984378">
      <w:pPr>
        <w:rPr>
          <w:rFonts w:ascii="Trebuchet MS" w:hAnsi="Trebuchet MS"/>
          <w:sz w:val="36"/>
          <w:szCs w:val="36"/>
        </w:rPr>
      </w:pPr>
    </w:p>
    <w:p w:rsidR="00984378" w:rsidRPr="00616CAE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616CAE">
        <w:rPr>
          <w:rFonts w:cs="Arial"/>
          <w:szCs w:val="20"/>
        </w:rPr>
        <w:t xml:space="preserve">We have carefully assessed the </w:t>
      </w:r>
      <w:r w:rsidR="00193E23" w:rsidRPr="00616CAE">
        <w:rPr>
          <w:rFonts w:cs="Arial"/>
          <w:szCs w:val="20"/>
        </w:rPr>
        <w:t>Use Cases</w:t>
      </w:r>
      <w:r w:rsidRPr="00616CAE">
        <w:rPr>
          <w:rFonts w:cs="Arial"/>
          <w:szCs w:val="20"/>
        </w:rPr>
        <w:t xml:space="preserve"> for this </w:t>
      </w:r>
      <w:r w:rsidRPr="00616CAE">
        <w:rPr>
          <w:rFonts w:cs="Arial"/>
          <w:szCs w:val="20"/>
          <w:u w:val="single"/>
        </w:rPr>
        <w:t>project.</w:t>
      </w:r>
      <w:r w:rsidRPr="00616CAE">
        <w:rPr>
          <w:rFonts w:cs="Arial"/>
          <w:szCs w:val="20"/>
        </w:rPr>
        <w:t xml:space="preserve">  This document has been completed in accordance with the requirements of the System Development Methodology.</w:t>
      </w:r>
    </w:p>
    <w:p w:rsidR="00984378" w:rsidRPr="00616CAE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616CAE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616CAE">
        <w:rPr>
          <w:rFonts w:cs="Arial"/>
          <w:szCs w:val="20"/>
        </w:rPr>
        <w:t>MANAGEMENT CERTIFICATION</w:t>
      </w:r>
    </w:p>
    <w:p w:rsidR="00793219" w:rsidRPr="00616CAE" w:rsidRDefault="00793219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616CAE" w:rsidRDefault="00793219" w:rsidP="00984378">
      <w:pPr>
        <w:tabs>
          <w:tab w:val="left" w:pos="2490"/>
        </w:tabs>
        <w:rPr>
          <w:rFonts w:cs="Arial"/>
          <w:szCs w:val="20"/>
        </w:rPr>
      </w:pPr>
      <w:r w:rsidRPr="00616CAE">
        <w:rPr>
          <w:rFonts w:cs="Arial"/>
          <w:szCs w:val="20"/>
        </w:rPr>
        <w:t xml:space="preserve">     </w:t>
      </w:r>
      <w:r w:rsidRPr="00616CAE">
        <w:rPr>
          <w:rFonts w:ascii="MS Gothic" w:eastAsia="MS Gothic" w:hAnsi="MS Gothic" w:cs="MS Gothic" w:hint="eastAsia"/>
          <w:szCs w:val="20"/>
        </w:rPr>
        <w:t>✓</w:t>
      </w:r>
      <w:r w:rsidRPr="00616CAE">
        <w:rPr>
          <w:rFonts w:cs="Arial"/>
          <w:szCs w:val="20"/>
        </w:rPr>
        <w:t xml:space="preserve">    </w:t>
      </w:r>
      <w:r w:rsidR="00984378" w:rsidRPr="00616CAE">
        <w:rPr>
          <w:rFonts w:cs="Arial"/>
          <w:szCs w:val="20"/>
        </w:rPr>
        <w:t xml:space="preserve"> the document is accepted. </w:t>
      </w:r>
    </w:p>
    <w:p w:rsidR="00984378" w:rsidRPr="00616CAE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616CAE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616CAE">
        <w:rPr>
          <w:rFonts w:cs="Arial"/>
          <w:szCs w:val="20"/>
        </w:rPr>
        <w:t>______ the document is accepted pending the changes noted.</w:t>
      </w:r>
    </w:p>
    <w:p w:rsidR="00984378" w:rsidRPr="00616CAE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616CAE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616CAE">
        <w:rPr>
          <w:rFonts w:cs="Arial"/>
          <w:szCs w:val="20"/>
        </w:rPr>
        <w:t>______ the document is not accepted.</w:t>
      </w:r>
    </w:p>
    <w:p w:rsidR="00984378" w:rsidRPr="00616CAE" w:rsidRDefault="00984378" w:rsidP="00984378">
      <w:pPr>
        <w:pBdr>
          <w:bottom w:val="single" w:sz="12" w:space="1" w:color="auto"/>
        </w:pBdr>
        <w:tabs>
          <w:tab w:val="left" w:pos="2490"/>
        </w:tabs>
        <w:rPr>
          <w:rFonts w:cs="Arial"/>
          <w:szCs w:val="20"/>
        </w:rPr>
      </w:pPr>
    </w:p>
    <w:p w:rsidR="00984378" w:rsidRPr="00616CAE" w:rsidRDefault="00984378" w:rsidP="00984378">
      <w:pPr>
        <w:rPr>
          <w:rFonts w:cs="Arial"/>
          <w:szCs w:val="20"/>
        </w:rPr>
      </w:pPr>
    </w:p>
    <w:p w:rsidR="00193E23" w:rsidRPr="00616CAE" w:rsidRDefault="00984378" w:rsidP="00984378">
      <w:pPr>
        <w:tabs>
          <w:tab w:val="left" w:pos="2835"/>
        </w:tabs>
        <w:rPr>
          <w:rFonts w:cs="Arial"/>
          <w:szCs w:val="20"/>
        </w:rPr>
      </w:pPr>
      <w:r w:rsidRPr="00616CAE">
        <w:rPr>
          <w:rFonts w:cs="Arial"/>
          <w:szCs w:val="20"/>
        </w:rPr>
        <w:t xml:space="preserve">We fully accept the changes as needed improvements and authorize initiation of work to proceed.  Based on our authority and judgment, the continued operation of this system is authorized. </w:t>
      </w:r>
    </w:p>
    <w:p w:rsidR="00984378" w:rsidRPr="00616CAE" w:rsidRDefault="00984378" w:rsidP="00984378">
      <w:pPr>
        <w:tabs>
          <w:tab w:val="left" w:pos="2835"/>
        </w:tabs>
        <w:rPr>
          <w:rFonts w:cs="Arial"/>
          <w:szCs w:val="20"/>
        </w:rPr>
      </w:pPr>
    </w:p>
    <w:p w:rsidR="00984378" w:rsidRPr="00616CAE" w:rsidRDefault="00984378" w:rsidP="00984378">
      <w:pPr>
        <w:tabs>
          <w:tab w:val="left" w:pos="2835"/>
        </w:tabs>
        <w:rPr>
          <w:rFonts w:cs="Arial"/>
          <w:szCs w:val="20"/>
        </w:rPr>
      </w:pPr>
    </w:p>
    <w:p w:rsidR="00984378" w:rsidRPr="00616CAE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616CAE" w:rsidRDefault="00793219" w:rsidP="00FB3CF6">
      <w:pPr>
        <w:tabs>
          <w:tab w:val="left" w:pos="6480"/>
        </w:tabs>
        <w:rPr>
          <w:rFonts w:cs="Arial"/>
          <w:szCs w:val="20"/>
        </w:rPr>
      </w:pPr>
      <w:r w:rsidRPr="00616CAE">
        <w:rPr>
          <w:rFonts w:cs="Arial"/>
          <w:szCs w:val="20"/>
        </w:rPr>
        <w:t xml:space="preserve">Joshua </w:t>
      </w:r>
      <w:proofErr w:type="spellStart"/>
      <w:r w:rsidRPr="00616CAE">
        <w:rPr>
          <w:rFonts w:cs="Arial"/>
          <w:szCs w:val="20"/>
        </w:rPr>
        <w:t>Zambales</w:t>
      </w:r>
      <w:proofErr w:type="spellEnd"/>
      <w:r w:rsidR="00FB3CF6" w:rsidRPr="00616CAE">
        <w:rPr>
          <w:rFonts w:cs="Arial"/>
          <w:szCs w:val="20"/>
        </w:rPr>
        <w:tab/>
      </w:r>
      <w:r w:rsidRPr="00616CAE">
        <w:rPr>
          <w:rFonts w:cs="Arial"/>
          <w:szCs w:val="20"/>
        </w:rPr>
        <w:t>August 12, 2014</w:t>
      </w:r>
    </w:p>
    <w:p w:rsidR="00984378" w:rsidRPr="00616CAE" w:rsidRDefault="00984378" w:rsidP="00FB3CF6">
      <w:pPr>
        <w:tabs>
          <w:tab w:val="left" w:pos="6480"/>
        </w:tabs>
        <w:rPr>
          <w:rFonts w:cs="Arial"/>
          <w:szCs w:val="20"/>
        </w:rPr>
      </w:pPr>
    </w:p>
    <w:p w:rsidR="00984378" w:rsidRPr="00616CAE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7E7FAB" w:rsidRPr="00616CAE" w:rsidRDefault="00793219" w:rsidP="007E7FAB">
      <w:pPr>
        <w:tabs>
          <w:tab w:val="left" w:pos="6480"/>
        </w:tabs>
        <w:rPr>
          <w:rFonts w:cs="Arial"/>
          <w:szCs w:val="20"/>
        </w:rPr>
      </w:pPr>
      <w:r w:rsidRPr="00616CAE">
        <w:rPr>
          <w:rFonts w:cs="Arial"/>
          <w:szCs w:val="20"/>
        </w:rPr>
        <w:t>John Michael Santos</w:t>
      </w:r>
      <w:r w:rsidR="007E7FAB" w:rsidRPr="00616CAE">
        <w:rPr>
          <w:rFonts w:cs="Arial"/>
          <w:szCs w:val="20"/>
        </w:rPr>
        <w:tab/>
      </w:r>
      <w:r w:rsidRPr="00616CAE">
        <w:rPr>
          <w:rFonts w:cs="Arial"/>
          <w:szCs w:val="20"/>
        </w:rPr>
        <w:t>August 12, 2014</w:t>
      </w:r>
    </w:p>
    <w:p w:rsidR="007E7FAB" w:rsidRPr="00616CAE" w:rsidRDefault="007E7FAB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7E7FAB" w:rsidRPr="00616CAE" w:rsidRDefault="007E7FAB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616CAE" w:rsidRDefault="00793219" w:rsidP="00FB3CF6">
      <w:pPr>
        <w:tabs>
          <w:tab w:val="left" w:pos="6480"/>
        </w:tabs>
        <w:rPr>
          <w:rFonts w:cs="Arial"/>
          <w:szCs w:val="20"/>
        </w:rPr>
      </w:pPr>
      <w:proofErr w:type="spellStart"/>
      <w:r w:rsidRPr="00616CAE">
        <w:rPr>
          <w:rFonts w:cs="Arial"/>
          <w:szCs w:val="20"/>
        </w:rPr>
        <w:t>Pia</w:t>
      </w:r>
      <w:proofErr w:type="spellEnd"/>
      <w:r w:rsidRPr="00616CAE">
        <w:rPr>
          <w:rFonts w:cs="Arial"/>
          <w:szCs w:val="20"/>
        </w:rPr>
        <w:t xml:space="preserve"> </w:t>
      </w:r>
      <w:proofErr w:type="spellStart"/>
      <w:r w:rsidRPr="00616CAE">
        <w:rPr>
          <w:rFonts w:cs="Arial"/>
          <w:szCs w:val="20"/>
        </w:rPr>
        <w:t>Encarnacion</w:t>
      </w:r>
      <w:proofErr w:type="spellEnd"/>
      <w:r w:rsidR="00984378" w:rsidRPr="00616CAE">
        <w:rPr>
          <w:rFonts w:cs="Arial"/>
          <w:szCs w:val="20"/>
        </w:rPr>
        <w:tab/>
      </w:r>
      <w:r w:rsidRPr="00616CAE">
        <w:rPr>
          <w:rFonts w:cs="Arial"/>
          <w:szCs w:val="20"/>
        </w:rPr>
        <w:t>August 12, 2014</w:t>
      </w:r>
    </w:p>
    <w:p w:rsidR="00984378" w:rsidRPr="00616CAE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616CAE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616CAE" w:rsidRDefault="00793219" w:rsidP="00FB3CF6">
      <w:pPr>
        <w:tabs>
          <w:tab w:val="left" w:pos="6480"/>
        </w:tabs>
        <w:rPr>
          <w:rFonts w:cs="Arial"/>
          <w:szCs w:val="20"/>
        </w:rPr>
      </w:pPr>
      <w:r w:rsidRPr="00616CAE">
        <w:rPr>
          <w:rFonts w:cs="Arial"/>
          <w:szCs w:val="20"/>
        </w:rPr>
        <w:t xml:space="preserve">Japheth </w:t>
      </w:r>
      <w:proofErr w:type="spellStart"/>
      <w:r w:rsidRPr="00616CAE">
        <w:rPr>
          <w:rFonts w:cs="Arial"/>
          <w:szCs w:val="20"/>
        </w:rPr>
        <w:t>Samaco</w:t>
      </w:r>
      <w:proofErr w:type="spellEnd"/>
      <w:r w:rsidR="00984378" w:rsidRPr="00616CAE">
        <w:rPr>
          <w:rFonts w:cs="Arial"/>
          <w:szCs w:val="20"/>
        </w:rPr>
        <w:tab/>
      </w:r>
      <w:r w:rsidRPr="00616CAE">
        <w:rPr>
          <w:rFonts w:cs="Arial"/>
          <w:szCs w:val="20"/>
        </w:rPr>
        <w:t>August 12, 2014</w:t>
      </w:r>
    </w:p>
    <w:p w:rsidR="00984378" w:rsidRPr="00616CAE" w:rsidRDefault="00984378" w:rsidP="00FB3CF6">
      <w:pPr>
        <w:tabs>
          <w:tab w:val="left" w:pos="6480"/>
        </w:tabs>
        <w:rPr>
          <w:rFonts w:cs="Arial"/>
          <w:szCs w:val="20"/>
        </w:rPr>
      </w:pPr>
    </w:p>
    <w:p w:rsidR="00984378" w:rsidRPr="00616CAE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616CAE" w:rsidRDefault="00793219" w:rsidP="00FB3CF6">
      <w:pPr>
        <w:tabs>
          <w:tab w:val="left" w:pos="6480"/>
        </w:tabs>
      </w:pPr>
      <w:r w:rsidRPr="00616CAE">
        <w:rPr>
          <w:rFonts w:cs="Arial"/>
          <w:szCs w:val="20"/>
        </w:rPr>
        <w:t xml:space="preserve">Javier </w:t>
      </w:r>
      <w:proofErr w:type="spellStart"/>
      <w:r w:rsidRPr="00616CAE">
        <w:rPr>
          <w:rFonts w:cs="Arial"/>
          <w:szCs w:val="20"/>
        </w:rPr>
        <w:t>Flavier</w:t>
      </w:r>
      <w:proofErr w:type="spellEnd"/>
      <w:r w:rsidR="00FB3CF6" w:rsidRPr="00616CAE">
        <w:rPr>
          <w:rFonts w:cs="Arial"/>
          <w:szCs w:val="20"/>
        </w:rPr>
        <w:tab/>
      </w:r>
      <w:r w:rsidRPr="00616CAE">
        <w:rPr>
          <w:rFonts w:cs="Arial"/>
          <w:szCs w:val="20"/>
        </w:rPr>
        <w:t>August 12, 2014</w:t>
      </w:r>
    </w:p>
    <w:p w:rsidR="002103D8" w:rsidRPr="00616CAE" w:rsidRDefault="00984378" w:rsidP="002103D8">
      <w:pPr>
        <w:pStyle w:val="Heading1"/>
        <w:numPr>
          <w:ilvl w:val="0"/>
          <w:numId w:val="0"/>
        </w:numPr>
      </w:pPr>
      <w:r w:rsidRPr="00616CAE">
        <w:br w:type="page"/>
      </w:r>
      <w:bookmarkStart w:id="1" w:name="_Toc221528080"/>
      <w:r w:rsidR="002103D8" w:rsidRPr="00616CAE">
        <w:lastRenderedPageBreak/>
        <w:t>Use Case List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58"/>
        <w:gridCol w:w="1980"/>
        <w:gridCol w:w="6300"/>
      </w:tblGrid>
      <w:tr w:rsidR="00F305F6" w:rsidRPr="00616CAE" w:rsidTr="00BF3061">
        <w:trPr>
          <w:trHeight w:val="274"/>
        </w:trPr>
        <w:tc>
          <w:tcPr>
            <w:tcW w:w="14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616CAE" w:rsidRDefault="00BF3061" w:rsidP="00BF3061">
            <w:pPr>
              <w:rPr>
                <w:rFonts w:cs="Arial"/>
                <w:b/>
                <w:szCs w:val="20"/>
              </w:rPr>
            </w:pPr>
            <w:r w:rsidRPr="00616CAE">
              <w:rPr>
                <w:rFonts w:cs="Arial"/>
                <w:b/>
                <w:szCs w:val="20"/>
              </w:rPr>
              <w:t>Use Case ID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616CAE" w:rsidRDefault="00BF3061" w:rsidP="00BF3061">
            <w:pPr>
              <w:jc w:val="center"/>
              <w:rPr>
                <w:rFonts w:cs="Arial"/>
                <w:b/>
                <w:szCs w:val="20"/>
              </w:rPr>
            </w:pPr>
            <w:r w:rsidRPr="00616CAE">
              <w:rPr>
                <w:rFonts w:cs="Arial"/>
                <w:b/>
                <w:szCs w:val="20"/>
              </w:rPr>
              <w:t>Primary Actor</w:t>
            </w:r>
          </w:p>
        </w:tc>
        <w:tc>
          <w:tcPr>
            <w:tcW w:w="63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616CAE" w:rsidRDefault="00BF3061" w:rsidP="00BF3061">
            <w:pPr>
              <w:jc w:val="center"/>
              <w:rPr>
                <w:rFonts w:cs="Arial"/>
                <w:b/>
                <w:szCs w:val="20"/>
              </w:rPr>
            </w:pPr>
            <w:r w:rsidRPr="00616CAE">
              <w:rPr>
                <w:rFonts w:cs="Arial"/>
                <w:b/>
                <w:szCs w:val="20"/>
              </w:rPr>
              <w:t>Use Cases</w:t>
            </w:r>
          </w:p>
        </w:tc>
      </w:tr>
      <w:tr w:rsidR="00F305F6" w:rsidRPr="00616CAE" w:rsidTr="005C46B0">
        <w:trPr>
          <w:trHeight w:val="274"/>
        </w:trPr>
        <w:tc>
          <w:tcPr>
            <w:tcW w:w="1458" w:type="dxa"/>
            <w:tcBorders>
              <w:top w:val="single" w:sz="6" w:space="0" w:color="auto"/>
            </w:tcBorders>
          </w:tcPr>
          <w:p w:rsidR="00F305F6" w:rsidRPr="00616CAE" w:rsidRDefault="005C46B0" w:rsidP="005C46B0">
            <w:pPr>
              <w:jc w:val="center"/>
            </w:pPr>
            <w:r w:rsidRPr="00616CAE">
              <w:t>1.1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F305F6" w:rsidRPr="00616CAE" w:rsidRDefault="00637A23" w:rsidP="005C46B0">
            <w:pPr>
              <w:jc w:val="center"/>
            </w:pPr>
            <w:r>
              <w:t>Contractor</w:t>
            </w:r>
          </w:p>
        </w:tc>
        <w:tc>
          <w:tcPr>
            <w:tcW w:w="6300" w:type="dxa"/>
            <w:tcBorders>
              <w:top w:val="single" w:sz="6" w:space="0" w:color="auto"/>
            </w:tcBorders>
          </w:tcPr>
          <w:p w:rsidR="00F305F6" w:rsidRPr="00616CAE" w:rsidRDefault="00637A23" w:rsidP="00A42154">
            <w:r>
              <w:t>Process Contractor into Project input</w:t>
            </w:r>
          </w:p>
        </w:tc>
      </w:tr>
      <w:tr w:rsidR="00F305F6" w:rsidRPr="00616CAE" w:rsidTr="005C46B0">
        <w:trPr>
          <w:trHeight w:val="289"/>
        </w:trPr>
        <w:tc>
          <w:tcPr>
            <w:tcW w:w="1458" w:type="dxa"/>
          </w:tcPr>
          <w:p w:rsidR="00F305F6" w:rsidRPr="00616CAE" w:rsidRDefault="005C46B0" w:rsidP="005C46B0">
            <w:pPr>
              <w:jc w:val="center"/>
            </w:pPr>
            <w:r w:rsidRPr="00616CAE">
              <w:t>1.2</w:t>
            </w:r>
          </w:p>
        </w:tc>
        <w:tc>
          <w:tcPr>
            <w:tcW w:w="1980" w:type="dxa"/>
          </w:tcPr>
          <w:p w:rsidR="00F305F6" w:rsidRPr="00616CAE" w:rsidRDefault="00637A23" w:rsidP="005C46B0">
            <w:pPr>
              <w:jc w:val="center"/>
            </w:pPr>
            <w:r>
              <w:t>Contractor</w:t>
            </w:r>
          </w:p>
        </w:tc>
        <w:tc>
          <w:tcPr>
            <w:tcW w:w="6300" w:type="dxa"/>
          </w:tcPr>
          <w:p w:rsidR="00F305F6" w:rsidRPr="00616CAE" w:rsidRDefault="00637A23" w:rsidP="00A42154">
            <w:r>
              <w:t>Supplier Quotation</w:t>
            </w:r>
          </w:p>
        </w:tc>
      </w:tr>
      <w:tr w:rsidR="00F305F6" w:rsidRPr="00616CAE" w:rsidTr="005C46B0">
        <w:trPr>
          <w:trHeight w:val="289"/>
        </w:trPr>
        <w:tc>
          <w:tcPr>
            <w:tcW w:w="1458" w:type="dxa"/>
          </w:tcPr>
          <w:p w:rsidR="00F305F6" w:rsidRPr="00616CAE" w:rsidRDefault="005C46B0" w:rsidP="005C46B0">
            <w:pPr>
              <w:jc w:val="center"/>
            </w:pPr>
            <w:r w:rsidRPr="00616CAE">
              <w:t>1.3</w:t>
            </w:r>
          </w:p>
        </w:tc>
        <w:tc>
          <w:tcPr>
            <w:tcW w:w="1980" w:type="dxa"/>
          </w:tcPr>
          <w:p w:rsidR="00F305F6" w:rsidRPr="00616CAE" w:rsidRDefault="00637A23" w:rsidP="005C46B0">
            <w:pPr>
              <w:jc w:val="center"/>
            </w:pPr>
            <w:r>
              <w:t>Contractor</w:t>
            </w:r>
          </w:p>
        </w:tc>
        <w:tc>
          <w:tcPr>
            <w:tcW w:w="6300" w:type="dxa"/>
          </w:tcPr>
          <w:p w:rsidR="00F305F6" w:rsidRPr="00616CAE" w:rsidRDefault="00637A23" w:rsidP="00A42154">
            <w:r>
              <w:t>Order Processing</w:t>
            </w:r>
          </w:p>
        </w:tc>
      </w:tr>
      <w:tr w:rsidR="005C46B0" w:rsidRPr="00616CAE" w:rsidTr="005C46B0">
        <w:trPr>
          <w:trHeight w:val="289"/>
        </w:trPr>
        <w:tc>
          <w:tcPr>
            <w:tcW w:w="1458" w:type="dxa"/>
          </w:tcPr>
          <w:p w:rsidR="005C46B0" w:rsidRPr="00616CAE" w:rsidRDefault="005C46B0" w:rsidP="005C46B0">
            <w:pPr>
              <w:jc w:val="center"/>
            </w:pPr>
            <w:r w:rsidRPr="00616CAE">
              <w:t>1.4</w:t>
            </w:r>
          </w:p>
        </w:tc>
        <w:tc>
          <w:tcPr>
            <w:tcW w:w="1980" w:type="dxa"/>
          </w:tcPr>
          <w:p w:rsidR="005C46B0" w:rsidRPr="00616CAE" w:rsidRDefault="00637A23" w:rsidP="005C46B0">
            <w:pPr>
              <w:jc w:val="center"/>
            </w:pPr>
            <w:r>
              <w:t>Contractor, Admin</w:t>
            </w:r>
          </w:p>
        </w:tc>
        <w:tc>
          <w:tcPr>
            <w:tcW w:w="6300" w:type="dxa"/>
          </w:tcPr>
          <w:p w:rsidR="005C46B0" w:rsidRPr="00616CAE" w:rsidRDefault="00637A23" w:rsidP="00A42154">
            <w:r>
              <w:t>Manpower Management</w:t>
            </w:r>
          </w:p>
        </w:tc>
      </w:tr>
      <w:tr w:rsidR="005C46B0" w:rsidRPr="00616CAE" w:rsidTr="005C46B0">
        <w:trPr>
          <w:trHeight w:val="289"/>
        </w:trPr>
        <w:tc>
          <w:tcPr>
            <w:tcW w:w="1458" w:type="dxa"/>
          </w:tcPr>
          <w:p w:rsidR="005C46B0" w:rsidRPr="00616CAE" w:rsidRDefault="005C46B0" w:rsidP="005C46B0">
            <w:pPr>
              <w:jc w:val="center"/>
            </w:pPr>
            <w:r w:rsidRPr="00616CAE">
              <w:t>2.1</w:t>
            </w:r>
          </w:p>
        </w:tc>
        <w:tc>
          <w:tcPr>
            <w:tcW w:w="1980" w:type="dxa"/>
          </w:tcPr>
          <w:p w:rsidR="005C46B0" w:rsidRPr="00616CAE" w:rsidRDefault="00637A23" w:rsidP="005C46B0">
            <w:pPr>
              <w:jc w:val="center"/>
            </w:pPr>
            <w:r>
              <w:rPr>
                <w:rFonts w:cs="Arial"/>
                <w:color w:val="000000" w:themeColor="text1"/>
                <w:szCs w:val="20"/>
              </w:rPr>
              <w:t>Contractor (User or Admin)</w:t>
            </w:r>
          </w:p>
        </w:tc>
        <w:tc>
          <w:tcPr>
            <w:tcW w:w="6300" w:type="dxa"/>
          </w:tcPr>
          <w:p w:rsidR="005C46B0" w:rsidRPr="00616CAE" w:rsidRDefault="00637A23" w:rsidP="00A42154">
            <w:r>
              <w:t>Material Costing</w:t>
            </w:r>
          </w:p>
        </w:tc>
      </w:tr>
      <w:tr w:rsidR="005C46B0" w:rsidRPr="00616CAE" w:rsidTr="005C46B0">
        <w:trPr>
          <w:trHeight w:val="289"/>
        </w:trPr>
        <w:tc>
          <w:tcPr>
            <w:tcW w:w="1458" w:type="dxa"/>
          </w:tcPr>
          <w:p w:rsidR="005C46B0" w:rsidRPr="00616CAE" w:rsidRDefault="005C46B0" w:rsidP="005C46B0">
            <w:pPr>
              <w:jc w:val="center"/>
            </w:pPr>
            <w:r w:rsidRPr="00616CAE">
              <w:t>2.2</w:t>
            </w:r>
          </w:p>
        </w:tc>
        <w:tc>
          <w:tcPr>
            <w:tcW w:w="1980" w:type="dxa"/>
          </w:tcPr>
          <w:p w:rsidR="005C46B0" w:rsidRPr="00616CAE" w:rsidRDefault="00637A23" w:rsidP="005C46B0">
            <w:pPr>
              <w:jc w:val="center"/>
            </w:pPr>
            <w:r>
              <w:rPr>
                <w:rFonts w:cs="Arial"/>
                <w:color w:val="000000" w:themeColor="text1"/>
                <w:szCs w:val="20"/>
              </w:rPr>
              <w:t>Contractor (User or Admin)</w:t>
            </w:r>
          </w:p>
        </w:tc>
        <w:tc>
          <w:tcPr>
            <w:tcW w:w="6300" w:type="dxa"/>
          </w:tcPr>
          <w:p w:rsidR="005C46B0" w:rsidRPr="00616CAE" w:rsidRDefault="00637A23" w:rsidP="00A42154">
            <w:r>
              <w:t>Labor Costing</w:t>
            </w:r>
          </w:p>
        </w:tc>
      </w:tr>
      <w:tr w:rsidR="005C46B0" w:rsidRPr="00616CAE" w:rsidTr="005C46B0">
        <w:trPr>
          <w:trHeight w:val="289"/>
        </w:trPr>
        <w:tc>
          <w:tcPr>
            <w:tcW w:w="1458" w:type="dxa"/>
          </w:tcPr>
          <w:p w:rsidR="005C46B0" w:rsidRPr="00616CAE" w:rsidRDefault="005C46B0" w:rsidP="005C46B0">
            <w:pPr>
              <w:jc w:val="center"/>
            </w:pPr>
            <w:r w:rsidRPr="00616CAE">
              <w:t>2.3</w:t>
            </w:r>
          </w:p>
        </w:tc>
        <w:tc>
          <w:tcPr>
            <w:tcW w:w="1980" w:type="dxa"/>
          </w:tcPr>
          <w:p w:rsidR="005C46B0" w:rsidRPr="00616CAE" w:rsidRDefault="00637A23" w:rsidP="005C46B0">
            <w:pPr>
              <w:jc w:val="center"/>
            </w:pPr>
            <w:r>
              <w:rPr>
                <w:rFonts w:cs="Arial"/>
                <w:color w:val="000000" w:themeColor="text1"/>
                <w:szCs w:val="20"/>
              </w:rPr>
              <w:t>Contractor (User or Admin)</w:t>
            </w:r>
          </w:p>
        </w:tc>
        <w:tc>
          <w:tcPr>
            <w:tcW w:w="6300" w:type="dxa"/>
          </w:tcPr>
          <w:p w:rsidR="005C46B0" w:rsidRPr="00616CAE" w:rsidRDefault="00637A23" w:rsidP="00A42154">
            <w:r>
              <w:t>Project Quotation</w:t>
            </w:r>
          </w:p>
        </w:tc>
      </w:tr>
      <w:tr w:rsidR="005C46B0" w:rsidRPr="00616CAE" w:rsidTr="005C46B0">
        <w:trPr>
          <w:trHeight w:val="289"/>
        </w:trPr>
        <w:tc>
          <w:tcPr>
            <w:tcW w:w="1458" w:type="dxa"/>
          </w:tcPr>
          <w:p w:rsidR="005C46B0" w:rsidRPr="00616CAE" w:rsidRDefault="005C46B0" w:rsidP="005C46B0">
            <w:pPr>
              <w:jc w:val="center"/>
            </w:pPr>
            <w:r w:rsidRPr="00616CAE">
              <w:t>3.1</w:t>
            </w:r>
          </w:p>
        </w:tc>
        <w:tc>
          <w:tcPr>
            <w:tcW w:w="1980" w:type="dxa"/>
          </w:tcPr>
          <w:p w:rsidR="005C46B0" w:rsidRPr="00616CAE" w:rsidRDefault="00637A23" w:rsidP="005C46B0">
            <w:pPr>
              <w:jc w:val="center"/>
            </w:pPr>
            <w:r>
              <w:rPr>
                <w:rFonts w:cs="Arial"/>
                <w:color w:val="000000" w:themeColor="text1"/>
                <w:szCs w:val="20"/>
              </w:rPr>
              <w:t>Contractor (User or Admin)</w:t>
            </w:r>
          </w:p>
        </w:tc>
        <w:tc>
          <w:tcPr>
            <w:tcW w:w="6300" w:type="dxa"/>
          </w:tcPr>
          <w:p w:rsidR="005C46B0" w:rsidRPr="00616CAE" w:rsidRDefault="00637A23" w:rsidP="00A42154">
            <w:r>
              <w:t>Process Supplies Order</w:t>
            </w:r>
          </w:p>
        </w:tc>
      </w:tr>
      <w:tr w:rsidR="005C46B0" w:rsidRPr="00616CAE" w:rsidTr="005C46B0">
        <w:trPr>
          <w:trHeight w:val="289"/>
        </w:trPr>
        <w:tc>
          <w:tcPr>
            <w:tcW w:w="1458" w:type="dxa"/>
          </w:tcPr>
          <w:p w:rsidR="005C46B0" w:rsidRPr="00616CAE" w:rsidRDefault="005C46B0" w:rsidP="005C46B0">
            <w:pPr>
              <w:jc w:val="center"/>
            </w:pPr>
            <w:r w:rsidRPr="00616CAE">
              <w:t>3.2</w:t>
            </w:r>
          </w:p>
        </w:tc>
        <w:tc>
          <w:tcPr>
            <w:tcW w:w="1980" w:type="dxa"/>
          </w:tcPr>
          <w:p w:rsidR="005C46B0" w:rsidRPr="00616CAE" w:rsidRDefault="00637A23" w:rsidP="005C46B0">
            <w:pPr>
              <w:jc w:val="center"/>
            </w:pPr>
            <w:r>
              <w:t>Contractor, Warehouse Personnel</w:t>
            </w:r>
          </w:p>
        </w:tc>
        <w:tc>
          <w:tcPr>
            <w:tcW w:w="6300" w:type="dxa"/>
          </w:tcPr>
          <w:p w:rsidR="005C46B0" w:rsidRPr="00616CAE" w:rsidRDefault="00637A23" w:rsidP="00A42154">
            <w:r>
              <w:rPr>
                <w:rFonts w:cs="Arial"/>
                <w:color w:val="000000" w:themeColor="text1"/>
              </w:rPr>
              <w:t>Processing for warehouse inventory</w:t>
            </w:r>
          </w:p>
        </w:tc>
      </w:tr>
      <w:tr w:rsidR="005C46B0" w:rsidRPr="00616CAE" w:rsidTr="005C46B0">
        <w:trPr>
          <w:trHeight w:val="289"/>
        </w:trPr>
        <w:tc>
          <w:tcPr>
            <w:tcW w:w="1458" w:type="dxa"/>
          </w:tcPr>
          <w:p w:rsidR="005C46B0" w:rsidRPr="00616CAE" w:rsidRDefault="005C46B0" w:rsidP="005C46B0">
            <w:pPr>
              <w:jc w:val="center"/>
            </w:pPr>
            <w:r w:rsidRPr="00616CAE">
              <w:t>4.1</w:t>
            </w:r>
          </w:p>
        </w:tc>
        <w:tc>
          <w:tcPr>
            <w:tcW w:w="1980" w:type="dxa"/>
          </w:tcPr>
          <w:p w:rsidR="005C46B0" w:rsidRPr="00616CAE" w:rsidRDefault="00637A23" w:rsidP="005C46B0">
            <w:pPr>
              <w:jc w:val="center"/>
            </w:pPr>
            <w:r>
              <w:t>Foreman</w:t>
            </w:r>
          </w:p>
        </w:tc>
        <w:tc>
          <w:tcPr>
            <w:tcW w:w="6300" w:type="dxa"/>
          </w:tcPr>
          <w:p w:rsidR="005C46B0" w:rsidRPr="00616CAE" w:rsidRDefault="00637A23" w:rsidP="00A42154">
            <w:r>
              <w:t>Salary Computation</w:t>
            </w:r>
          </w:p>
        </w:tc>
      </w:tr>
    </w:tbl>
    <w:p w:rsidR="002103D8" w:rsidRPr="00616CAE" w:rsidRDefault="002103D8" w:rsidP="002103D8"/>
    <w:p w:rsidR="005C46B0" w:rsidRPr="00616CAE" w:rsidRDefault="005C46B0" w:rsidP="005C46B0">
      <w:pPr>
        <w:pStyle w:val="Heading1"/>
        <w:numPr>
          <w:ilvl w:val="0"/>
          <w:numId w:val="0"/>
        </w:numPr>
      </w:pPr>
      <w:r w:rsidRPr="00616CAE">
        <w:t>1 Project Processing</w:t>
      </w:r>
    </w:p>
    <w:p w:rsidR="00616CAE" w:rsidRPr="00616CAE" w:rsidRDefault="00616CAE" w:rsidP="00616CAE">
      <w:pPr>
        <w:pStyle w:val="Heading2"/>
      </w:pPr>
      <w:r w:rsidRPr="00616CAE">
        <w:t>Create Project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616CAE" w:rsidRPr="00616CAE" w:rsidTr="00616CAE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16CAE" w:rsidRPr="00616CAE" w:rsidRDefault="00616CAE" w:rsidP="00616CAE">
            <w:pPr>
              <w:jc w:val="right"/>
              <w:rPr>
                <w:rFonts w:cs="Arial"/>
                <w:b/>
                <w:szCs w:val="20"/>
              </w:rPr>
            </w:pPr>
            <w:r w:rsidRPr="00616CAE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16CAE" w:rsidRPr="00616CAE" w:rsidRDefault="00616CAE" w:rsidP="00616CAE">
            <w:pPr>
              <w:pStyle w:val="Hints"/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1.1</w:t>
            </w:r>
          </w:p>
        </w:tc>
      </w:tr>
      <w:tr w:rsidR="00616CAE" w:rsidRPr="00616CAE" w:rsidTr="00616CA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16CAE" w:rsidRPr="00616CAE" w:rsidRDefault="00616CAE" w:rsidP="00616CAE">
            <w:pPr>
              <w:jc w:val="right"/>
              <w:rPr>
                <w:rFonts w:cs="Arial"/>
                <w:b/>
                <w:szCs w:val="20"/>
              </w:rPr>
            </w:pPr>
            <w:r w:rsidRPr="00616CAE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16CAE" w:rsidRPr="00616CAE" w:rsidRDefault="00616CAE" w:rsidP="00616CAE">
            <w:pPr>
              <w:pStyle w:val="Hints"/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Create Project</w:t>
            </w:r>
          </w:p>
        </w:tc>
      </w:tr>
      <w:tr w:rsidR="00616CAE" w:rsidRPr="00616CAE" w:rsidTr="00616CA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16CAE" w:rsidRPr="00616CAE" w:rsidRDefault="00616CAE" w:rsidP="00616CAE">
            <w:pPr>
              <w:jc w:val="right"/>
              <w:rPr>
                <w:rFonts w:cs="Arial"/>
                <w:b/>
                <w:szCs w:val="20"/>
              </w:rPr>
            </w:pPr>
            <w:r w:rsidRPr="00616CAE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16CAE" w:rsidRPr="00616CAE" w:rsidRDefault="00616CAE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 xml:space="preserve">Joshua </w:t>
            </w:r>
            <w:proofErr w:type="spellStart"/>
            <w:r w:rsidRPr="00616CAE">
              <w:rPr>
                <w:rFonts w:cs="Arial"/>
                <w:szCs w:val="20"/>
              </w:rPr>
              <w:t>Zambales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16CAE" w:rsidRPr="00616CAE" w:rsidRDefault="00616CAE" w:rsidP="00616CAE">
            <w:pPr>
              <w:jc w:val="right"/>
              <w:rPr>
                <w:rFonts w:cs="Arial"/>
                <w:b/>
                <w:szCs w:val="20"/>
              </w:rPr>
            </w:pPr>
            <w:r w:rsidRPr="00616CAE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16CAE" w:rsidRPr="00616CAE" w:rsidRDefault="00616CAE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 xml:space="preserve">Joshua </w:t>
            </w:r>
            <w:proofErr w:type="spellStart"/>
            <w:r w:rsidRPr="00616CAE">
              <w:rPr>
                <w:rFonts w:cs="Arial"/>
                <w:szCs w:val="20"/>
              </w:rPr>
              <w:t>Zambales</w:t>
            </w:r>
            <w:proofErr w:type="spellEnd"/>
          </w:p>
        </w:tc>
      </w:tr>
      <w:tr w:rsidR="00616CAE" w:rsidRPr="00616CAE" w:rsidTr="00616CA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16CAE" w:rsidRPr="00616CAE" w:rsidRDefault="00616CAE" w:rsidP="00616CAE">
            <w:pPr>
              <w:jc w:val="right"/>
              <w:rPr>
                <w:rFonts w:cs="Arial"/>
                <w:b/>
                <w:szCs w:val="20"/>
              </w:rPr>
            </w:pPr>
            <w:r w:rsidRPr="00616CAE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16CAE" w:rsidRPr="00616CAE" w:rsidRDefault="00616CAE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August 10,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16CAE" w:rsidRPr="00616CAE" w:rsidRDefault="00616CAE" w:rsidP="00616CAE">
            <w:pPr>
              <w:jc w:val="right"/>
              <w:rPr>
                <w:rFonts w:cs="Arial"/>
                <w:b/>
                <w:szCs w:val="20"/>
              </w:rPr>
            </w:pPr>
            <w:r w:rsidRPr="00616CAE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16CAE" w:rsidRPr="00616CAE" w:rsidRDefault="00616CAE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August 10, 2014</w:t>
            </w:r>
          </w:p>
        </w:tc>
      </w:tr>
      <w:tr w:rsidR="00616CAE" w:rsidRPr="00616CAE" w:rsidTr="00616CAE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616CAE" w:rsidRPr="00616CAE" w:rsidRDefault="00616CAE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616CAE" w:rsidRPr="00616CAE" w:rsidRDefault="00616CAE" w:rsidP="00616CAE">
            <w:pPr>
              <w:pStyle w:val="Hints"/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Contractor</w:t>
            </w:r>
          </w:p>
        </w:tc>
      </w:tr>
      <w:tr w:rsidR="00616CAE" w:rsidRPr="00616CAE" w:rsidTr="00616CAE">
        <w:tc>
          <w:tcPr>
            <w:tcW w:w="2628" w:type="dxa"/>
            <w:gridSpan w:val="2"/>
          </w:tcPr>
          <w:p w:rsidR="00616CAE" w:rsidRPr="00616CAE" w:rsidRDefault="00616CAE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616CAE" w:rsidRPr="00616CAE" w:rsidRDefault="00616CAE" w:rsidP="00616CAE">
            <w:pPr>
              <w:pStyle w:val="Hints"/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User wants to create a project in a system.</w:t>
            </w:r>
          </w:p>
        </w:tc>
      </w:tr>
      <w:tr w:rsidR="00616CAE" w:rsidRPr="00616CAE" w:rsidTr="00616CAE">
        <w:tc>
          <w:tcPr>
            <w:tcW w:w="2628" w:type="dxa"/>
            <w:gridSpan w:val="2"/>
          </w:tcPr>
          <w:p w:rsidR="00616CAE" w:rsidRPr="00616CAE" w:rsidRDefault="00616CAE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616CAE" w:rsidRPr="00616CAE" w:rsidRDefault="00616CAE" w:rsidP="00616CAE">
            <w:pPr>
              <w:pStyle w:val="Hints"/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Contract between client and contractor</w:t>
            </w:r>
          </w:p>
        </w:tc>
      </w:tr>
      <w:tr w:rsidR="00616CAE" w:rsidRPr="00616CAE" w:rsidTr="00616CAE">
        <w:trPr>
          <w:trHeight w:val="813"/>
        </w:trPr>
        <w:tc>
          <w:tcPr>
            <w:tcW w:w="2628" w:type="dxa"/>
            <w:gridSpan w:val="2"/>
          </w:tcPr>
          <w:p w:rsidR="00616CAE" w:rsidRPr="00616CAE" w:rsidRDefault="00616CAE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616CAE" w:rsidRPr="00616CAE" w:rsidRDefault="00616CAE" w:rsidP="00616CAE">
            <w:pPr>
              <w:pStyle w:val="Hints"/>
              <w:rPr>
                <w:rFonts w:cs="Arial"/>
                <w:b/>
                <w:color w:val="auto"/>
              </w:rPr>
            </w:pPr>
            <w:r w:rsidRPr="00616CAE">
              <w:rPr>
                <w:rFonts w:cs="Arial"/>
                <w:color w:val="auto"/>
              </w:rPr>
              <w:t xml:space="preserve">N/A </w:t>
            </w:r>
          </w:p>
        </w:tc>
      </w:tr>
      <w:tr w:rsidR="00616CAE" w:rsidRPr="00616CAE" w:rsidTr="00616CAE">
        <w:tc>
          <w:tcPr>
            <w:tcW w:w="2628" w:type="dxa"/>
            <w:gridSpan w:val="2"/>
          </w:tcPr>
          <w:p w:rsidR="00616CAE" w:rsidRPr="00616CAE" w:rsidRDefault="00616CAE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16CAE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16CAE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616CAE" w:rsidRPr="00616CAE" w:rsidRDefault="00616CAE" w:rsidP="0047735C">
            <w:pPr>
              <w:pStyle w:val="ListParagraph"/>
              <w:numPr>
                <w:ilvl w:val="0"/>
                <w:numId w:val="15"/>
              </w:num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User created a project</w:t>
            </w:r>
          </w:p>
          <w:p w:rsidR="00616CAE" w:rsidRPr="00616CAE" w:rsidRDefault="00616CAE" w:rsidP="0047735C">
            <w:pPr>
              <w:pStyle w:val="ListParagraph"/>
              <w:numPr>
                <w:ilvl w:val="0"/>
                <w:numId w:val="15"/>
              </w:num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Project is ready to be continuously updated until accomplishment</w:t>
            </w:r>
          </w:p>
          <w:p w:rsidR="00616CAE" w:rsidRPr="00616CAE" w:rsidRDefault="00616CAE" w:rsidP="00616CAE">
            <w:pPr>
              <w:rPr>
                <w:rFonts w:cs="Arial"/>
                <w:szCs w:val="20"/>
              </w:rPr>
            </w:pPr>
          </w:p>
        </w:tc>
      </w:tr>
      <w:tr w:rsidR="00616CAE" w:rsidRPr="00616CAE" w:rsidTr="00616CAE">
        <w:tc>
          <w:tcPr>
            <w:tcW w:w="2628" w:type="dxa"/>
            <w:gridSpan w:val="2"/>
          </w:tcPr>
          <w:p w:rsidR="00616CAE" w:rsidRPr="00616CAE" w:rsidRDefault="00616CAE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616CAE" w:rsidRPr="00616CAE" w:rsidRDefault="00616CAE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 xml:space="preserve">[Provide a detailed description of the user actions and system responses that will take place during execution of the use case under </w:t>
            </w:r>
            <w:r w:rsidRPr="00616CAE">
              <w:rPr>
                <w:rFonts w:cs="Arial"/>
                <w:b/>
                <w:szCs w:val="20"/>
              </w:rPr>
              <w:t>normal, expected</w:t>
            </w:r>
            <w:r w:rsidRPr="00616CAE">
              <w:rPr>
                <w:rFonts w:cs="Arial"/>
                <w:szCs w:val="20"/>
              </w:rPr>
              <w:t xml:space="preserve"> conditions. This dialog sequence will ultimately lead to accomplishing the goal stated in the use case name and description.</w:t>
            </w:r>
          </w:p>
          <w:p w:rsidR="00616CAE" w:rsidRPr="00616CAE" w:rsidRDefault="00616CAE" w:rsidP="00616CAE">
            <w:pPr>
              <w:rPr>
                <w:rFonts w:cs="Arial"/>
                <w:szCs w:val="20"/>
              </w:rPr>
            </w:pPr>
          </w:p>
          <w:p w:rsidR="00616CAE" w:rsidRPr="00616CAE" w:rsidRDefault="00616CAE" w:rsidP="0047735C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User chooses “create project”</w:t>
            </w:r>
          </w:p>
          <w:p w:rsidR="00616CAE" w:rsidRPr="00616CAE" w:rsidRDefault="00616CAE" w:rsidP="0047735C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User enters project information (name, date start, date finished(estimate), description, employees to be deployed, materials needed.</w:t>
            </w:r>
          </w:p>
          <w:p w:rsidR="00616CAE" w:rsidRPr="00616CAE" w:rsidRDefault="00616CAE" w:rsidP="0047735C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System validates if project name is already used</w:t>
            </w:r>
          </w:p>
          <w:p w:rsidR="00616CAE" w:rsidRPr="00616CAE" w:rsidRDefault="00616CAE" w:rsidP="0047735C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System displays success message</w:t>
            </w:r>
          </w:p>
        </w:tc>
      </w:tr>
      <w:tr w:rsidR="00616CAE" w:rsidRPr="00616CAE" w:rsidTr="00616CAE">
        <w:tc>
          <w:tcPr>
            <w:tcW w:w="2628" w:type="dxa"/>
            <w:gridSpan w:val="2"/>
          </w:tcPr>
          <w:p w:rsidR="00616CAE" w:rsidRPr="00616CAE" w:rsidRDefault="00616CAE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616CAE" w:rsidRPr="00616CAE" w:rsidRDefault="00616CAE" w:rsidP="00616CAE">
            <w:pPr>
              <w:jc w:val="right"/>
              <w:rPr>
                <w:rFonts w:cs="Arial"/>
                <w:b/>
                <w:szCs w:val="20"/>
              </w:rPr>
            </w:pPr>
            <w:r w:rsidRPr="00616CAE">
              <w:rPr>
                <w:rFonts w:cs="Arial"/>
                <w:b/>
                <w:szCs w:val="20"/>
              </w:rPr>
              <w:t xml:space="preserve">[Alternative Flow 1 – Not </w:t>
            </w:r>
            <w:r w:rsidRPr="00616CAE">
              <w:rPr>
                <w:rFonts w:cs="Arial"/>
                <w:b/>
                <w:szCs w:val="20"/>
              </w:rPr>
              <w:lastRenderedPageBreak/>
              <w:t>in Network]</w:t>
            </w:r>
          </w:p>
        </w:tc>
        <w:tc>
          <w:tcPr>
            <w:tcW w:w="7110" w:type="dxa"/>
            <w:gridSpan w:val="3"/>
          </w:tcPr>
          <w:p w:rsidR="00616CAE" w:rsidRPr="00616CAE" w:rsidRDefault="00616CAE" w:rsidP="00616CAE">
            <w:pPr>
              <w:pStyle w:val="Hints"/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lastRenderedPageBreak/>
              <w:t xml:space="preserve">2a. In step 4 of the normal flow, if the customer is not in the bank network </w:t>
            </w:r>
          </w:p>
          <w:p w:rsidR="00616CAE" w:rsidRPr="00616CAE" w:rsidRDefault="00616CAE" w:rsidP="0047735C">
            <w:pPr>
              <w:pStyle w:val="Hints"/>
              <w:numPr>
                <w:ilvl w:val="0"/>
                <w:numId w:val="6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 xml:space="preserve">System will prompt customer to accept network fee  </w:t>
            </w:r>
          </w:p>
          <w:p w:rsidR="00616CAE" w:rsidRPr="00616CAE" w:rsidRDefault="00616CAE" w:rsidP="0047735C">
            <w:pPr>
              <w:pStyle w:val="Hints"/>
              <w:numPr>
                <w:ilvl w:val="0"/>
                <w:numId w:val="6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lastRenderedPageBreak/>
              <w:t xml:space="preserve">Customer accepts </w:t>
            </w:r>
          </w:p>
          <w:p w:rsidR="00616CAE" w:rsidRPr="00616CAE" w:rsidRDefault="00616CAE" w:rsidP="0047735C">
            <w:pPr>
              <w:pStyle w:val="Hints"/>
              <w:numPr>
                <w:ilvl w:val="0"/>
                <w:numId w:val="6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Use Case resumes on step 5 Note:  Insert a new row for each distinctive alternative flow.  ]</w:t>
            </w:r>
          </w:p>
        </w:tc>
      </w:tr>
      <w:tr w:rsidR="00616CAE" w:rsidRPr="00616CAE" w:rsidTr="00616CAE">
        <w:tc>
          <w:tcPr>
            <w:tcW w:w="2628" w:type="dxa"/>
            <w:gridSpan w:val="2"/>
          </w:tcPr>
          <w:p w:rsidR="00616CAE" w:rsidRPr="00616CAE" w:rsidRDefault="00616CAE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lastRenderedPageBreak/>
              <w:t>Exceptions:</w:t>
            </w:r>
          </w:p>
        </w:tc>
        <w:tc>
          <w:tcPr>
            <w:tcW w:w="7110" w:type="dxa"/>
            <w:gridSpan w:val="3"/>
          </w:tcPr>
          <w:p w:rsidR="00616CAE" w:rsidRPr="00616CAE" w:rsidRDefault="00616CAE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 xml:space="preserve">2a.   In step 2 of the normal flow, if the customer enters an invalid input </w:t>
            </w:r>
          </w:p>
          <w:p w:rsidR="00616CAE" w:rsidRPr="00616CAE" w:rsidRDefault="00616CAE" w:rsidP="0047735C">
            <w:pPr>
              <w:numPr>
                <w:ilvl w:val="0"/>
                <w:numId w:val="7"/>
              </w:num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Creation is disapproved</w:t>
            </w:r>
          </w:p>
          <w:p w:rsidR="00616CAE" w:rsidRPr="00616CAE" w:rsidRDefault="00616CAE" w:rsidP="0047735C">
            <w:pPr>
              <w:numPr>
                <w:ilvl w:val="0"/>
                <w:numId w:val="7"/>
              </w:num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Message to customer to re-enter correct input in field</w:t>
            </w:r>
          </w:p>
          <w:p w:rsidR="00616CAE" w:rsidRPr="00616CAE" w:rsidRDefault="00616CAE" w:rsidP="0047735C">
            <w:pPr>
              <w:numPr>
                <w:ilvl w:val="0"/>
                <w:numId w:val="7"/>
              </w:num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Customer enters correct input</w:t>
            </w:r>
          </w:p>
          <w:p w:rsidR="00616CAE" w:rsidRPr="00616CAE" w:rsidRDefault="00616CAE" w:rsidP="0047735C">
            <w:pPr>
              <w:numPr>
                <w:ilvl w:val="0"/>
                <w:numId w:val="7"/>
              </w:num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Use Case resumes on step 3 of normal flow</w:t>
            </w:r>
          </w:p>
          <w:p w:rsidR="00616CAE" w:rsidRPr="00616CAE" w:rsidRDefault="00616CAE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2b.  In step 2 of the normal flow, the customer enters an existing project name</w:t>
            </w:r>
          </w:p>
          <w:p w:rsidR="00616CAE" w:rsidRPr="00616CAE" w:rsidRDefault="00616CAE" w:rsidP="0047735C">
            <w:pPr>
              <w:pStyle w:val="ListParagraph"/>
              <w:numPr>
                <w:ilvl w:val="0"/>
                <w:numId w:val="16"/>
              </w:num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Creation is disapproved</w:t>
            </w:r>
          </w:p>
          <w:p w:rsidR="00616CAE" w:rsidRPr="00616CAE" w:rsidRDefault="00616CAE" w:rsidP="0047735C">
            <w:pPr>
              <w:pStyle w:val="ListParagraph"/>
              <w:numPr>
                <w:ilvl w:val="0"/>
                <w:numId w:val="16"/>
              </w:num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 xml:space="preserve">Message to customer to re-enter another project name </w:t>
            </w:r>
          </w:p>
          <w:p w:rsidR="00616CAE" w:rsidRPr="00616CAE" w:rsidRDefault="00616CAE" w:rsidP="0047735C">
            <w:pPr>
              <w:pStyle w:val="ListParagraph"/>
              <w:numPr>
                <w:ilvl w:val="0"/>
                <w:numId w:val="16"/>
              </w:num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Customer enters correct input</w:t>
            </w:r>
          </w:p>
          <w:p w:rsidR="00616CAE" w:rsidRPr="00616CAE" w:rsidRDefault="00616CAE" w:rsidP="0047735C">
            <w:pPr>
              <w:pStyle w:val="ListParagraph"/>
              <w:numPr>
                <w:ilvl w:val="0"/>
                <w:numId w:val="16"/>
              </w:num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 xml:space="preserve">Use case resumes on step 3 of normal flow </w:t>
            </w:r>
          </w:p>
        </w:tc>
      </w:tr>
    </w:tbl>
    <w:p w:rsidR="00616CAE" w:rsidRPr="00616CAE" w:rsidRDefault="00616CAE" w:rsidP="00616CAE"/>
    <w:p w:rsidR="00616CAE" w:rsidRPr="00616CAE" w:rsidRDefault="00616CAE" w:rsidP="00616CAE">
      <w:pPr>
        <w:pStyle w:val="Heading2"/>
      </w:pPr>
      <w:r w:rsidRPr="00616CAE">
        <w:t>Supplier Quotation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616CAE" w:rsidRPr="00616CAE" w:rsidTr="00616CAE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16CAE" w:rsidRPr="00616CAE" w:rsidRDefault="00616CAE" w:rsidP="00616CAE">
            <w:pPr>
              <w:jc w:val="right"/>
              <w:rPr>
                <w:rFonts w:cs="Arial"/>
                <w:b/>
                <w:szCs w:val="20"/>
              </w:rPr>
            </w:pPr>
            <w:r w:rsidRPr="00616CAE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16CAE" w:rsidRPr="00616CAE" w:rsidRDefault="00616CAE" w:rsidP="00616CAE">
            <w:pPr>
              <w:pStyle w:val="Hints"/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1.2</w:t>
            </w:r>
          </w:p>
        </w:tc>
      </w:tr>
      <w:tr w:rsidR="00616CAE" w:rsidRPr="00616CAE" w:rsidTr="00616CA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16CAE" w:rsidRPr="00616CAE" w:rsidRDefault="00616CAE" w:rsidP="00616CAE">
            <w:pPr>
              <w:jc w:val="right"/>
              <w:rPr>
                <w:rFonts w:cs="Arial"/>
                <w:b/>
                <w:szCs w:val="20"/>
              </w:rPr>
            </w:pPr>
            <w:r w:rsidRPr="00616CAE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16CAE" w:rsidRPr="00616CAE" w:rsidRDefault="00616CAE" w:rsidP="00616CAE">
            <w:pPr>
              <w:pStyle w:val="Hints"/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Supplier Quotation</w:t>
            </w:r>
          </w:p>
        </w:tc>
      </w:tr>
      <w:tr w:rsidR="00616CAE" w:rsidRPr="00616CAE" w:rsidTr="00616CA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16CAE" w:rsidRPr="00616CAE" w:rsidRDefault="00616CAE" w:rsidP="00616CAE">
            <w:pPr>
              <w:jc w:val="right"/>
              <w:rPr>
                <w:rFonts w:cs="Arial"/>
                <w:b/>
                <w:szCs w:val="20"/>
              </w:rPr>
            </w:pPr>
            <w:r w:rsidRPr="00616CAE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16CAE" w:rsidRPr="00616CAE" w:rsidRDefault="00616CAE" w:rsidP="00616CAE">
            <w:pPr>
              <w:rPr>
                <w:rFonts w:cs="Arial"/>
                <w:szCs w:val="20"/>
              </w:rPr>
            </w:pPr>
            <w:proofErr w:type="spellStart"/>
            <w:r w:rsidRPr="00616CAE">
              <w:rPr>
                <w:rFonts w:cs="Arial"/>
                <w:szCs w:val="20"/>
              </w:rPr>
              <w:t>Pia</w:t>
            </w:r>
            <w:proofErr w:type="spellEnd"/>
            <w:r w:rsidRPr="00616CAE">
              <w:rPr>
                <w:rFonts w:cs="Arial"/>
                <w:szCs w:val="20"/>
              </w:rPr>
              <w:t xml:space="preserve"> </w:t>
            </w:r>
            <w:proofErr w:type="spellStart"/>
            <w:r w:rsidRPr="00616CAE">
              <w:rPr>
                <w:rFonts w:cs="Arial"/>
                <w:szCs w:val="20"/>
              </w:rPr>
              <w:t>Encarnacion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16CAE" w:rsidRPr="00616CAE" w:rsidRDefault="00616CAE" w:rsidP="00616CAE">
            <w:pPr>
              <w:jc w:val="right"/>
              <w:rPr>
                <w:rFonts w:cs="Arial"/>
                <w:b/>
                <w:szCs w:val="20"/>
              </w:rPr>
            </w:pPr>
            <w:r w:rsidRPr="00616CAE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16CAE" w:rsidRPr="00616CAE" w:rsidRDefault="00616CAE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August 11, 2014</w:t>
            </w:r>
          </w:p>
        </w:tc>
      </w:tr>
      <w:tr w:rsidR="00616CAE" w:rsidRPr="00616CAE" w:rsidTr="00616CA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16CAE" w:rsidRPr="00616CAE" w:rsidRDefault="00616CAE" w:rsidP="00616CAE">
            <w:pPr>
              <w:jc w:val="right"/>
              <w:rPr>
                <w:rFonts w:cs="Arial"/>
                <w:b/>
                <w:szCs w:val="20"/>
              </w:rPr>
            </w:pPr>
            <w:r w:rsidRPr="00616CAE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16CAE" w:rsidRPr="00616CAE" w:rsidRDefault="00616CAE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August 11,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16CAE" w:rsidRPr="00616CAE" w:rsidRDefault="00616CAE" w:rsidP="00616CAE">
            <w:pPr>
              <w:jc w:val="right"/>
              <w:rPr>
                <w:rFonts w:cs="Arial"/>
                <w:b/>
                <w:szCs w:val="20"/>
              </w:rPr>
            </w:pPr>
            <w:r w:rsidRPr="00616CAE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16CAE" w:rsidRPr="00616CAE" w:rsidRDefault="00616CAE" w:rsidP="00616CAE">
            <w:pPr>
              <w:rPr>
                <w:rFonts w:cs="Arial"/>
                <w:szCs w:val="20"/>
              </w:rPr>
            </w:pPr>
          </w:p>
        </w:tc>
      </w:tr>
      <w:tr w:rsidR="00616CAE" w:rsidRPr="00616CAE" w:rsidTr="00616CAE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616CAE" w:rsidRPr="00616CAE" w:rsidRDefault="00616CAE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616CAE" w:rsidRPr="00616CAE" w:rsidRDefault="00616CAE" w:rsidP="00616CAE">
            <w:pPr>
              <w:pStyle w:val="Hints"/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 xml:space="preserve">Contractor </w:t>
            </w:r>
          </w:p>
        </w:tc>
      </w:tr>
      <w:tr w:rsidR="00616CAE" w:rsidRPr="00616CAE" w:rsidTr="00616CAE">
        <w:tc>
          <w:tcPr>
            <w:tcW w:w="2628" w:type="dxa"/>
            <w:gridSpan w:val="2"/>
          </w:tcPr>
          <w:p w:rsidR="00616CAE" w:rsidRPr="00616CAE" w:rsidRDefault="00616CAE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616CAE" w:rsidRPr="00616CAE" w:rsidRDefault="00616CAE" w:rsidP="00616CAE">
            <w:pPr>
              <w:pStyle w:val="Hints"/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Once the quotation of all materials from a supplier is received, the information of the items and of the supplier will be processed into usable data.</w:t>
            </w:r>
          </w:p>
        </w:tc>
      </w:tr>
      <w:tr w:rsidR="00616CAE" w:rsidRPr="00616CAE" w:rsidTr="00616CAE">
        <w:tc>
          <w:tcPr>
            <w:tcW w:w="2628" w:type="dxa"/>
            <w:gridSpan w:val="2"/>
          </w:tcPr>
          <w:p w:rsidR="00616CAE" w:rsidRPr="00616CAE" w:rsidRDefault="00616CAE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616CAE" w:rsidRPr="00616CAE" w:rsidRDefault="00616CAE" w:rsidP="00616CAE">
            <w:pPr>
              <w:pStyle w:val="Hints"/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Request quotation from supplier</w:t>
            </w:r>
          </w:p>
        </w:tc>
      </w:tr>
      <w:tr w:rsidR="00616CAE" w:rsidRPr="00616CAE" w:rsidTr="00616CAE">
        <w:trPr>
          <w:trHeight w:val="552"/>
        </w:trPr>
        <w:tc>
          <w:tcPr>
            <w:tcW w:w="2628" w:type="dxa"/>
            <w:gridSpan w:val="2"/>
          </w:tcPr>
          <w:p w:rsidR="00616CAE" w:rsidRPr="00616CAE" w:rsidRDefault="00616CAE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616CAE" w:rsidRPr="00616CAE" w:rsidRDefault="00616CAE" w:rsidP="0047735C">
            <w:pPr>
              <w:pStyle w:val="Hints"/>
              <w:numPr>
                <w:ilvl w:val="0"/>
                <w:numId w:val="17"/>
              </w:numPr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Contract has contacted supplier</w:t>
            </w:r>
          </w:p>
          <w:p w:rsidR="00616CAE" w:rsidRPr="00616CAE" w:rsidRDefault="00616CAE" w:rsidP="0047735C">
            <w:pPr>
              <w:pStyle w:val="Hints"/>
              <w:numPr>
                <w:ilvl w:val="0"/>
                <w:numId w:val="17"/>
              </w:numPr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Contractor has received the quotation from the supplier</w:t>
            </w:r>
          </w:p>
        </w:tc>
      </w:tr>
      <w:tr w:rsidR="00616CAE" w:rsidRPr="00616CAE" w:rsidTr="00616CAE">
        <w:tc>
          <w:tcPr>
            <w:tcW w:w="2628" w:type="dxa"/>
            <w:gridSpan w:val="2"/>
          </w:tcPr>
          <w:p w:rsidR="00616CAE" w:rsidRPr="00616CAE" w:rsidRDefault="00616CAE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16CAE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16CAE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616CAE" w:rsidRPr="00616CAE" w:rsidRDefault="00616CAE" w:rsidP="0047735C">
            <w:pPr>
              <w:pStyle w:val="ListParagraph"/>
              <w:numPr>
                <w:ilvl w:val="0"/>
                <w:numId w:val="18"/>
              </w:num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The system will contain data of the materials of a certain supplier based on the quotation</w:t>
            </w:r>
          </w:p>
          <w:p w:rsidR="00616CAE" w:rsidRPr="00616CAE" w:rsidRDefault="00616CAE" w:rsidP="0047735C">
            <w:pPr>
              <w:pStyle w:val="ListParagraph"/>
              <w:numPr>
                <w:ilvl w:val="0"/>
                <w:numId w:val="18"/>
              </w:num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Data is organized and detailed</w:t>
            </w:r>
          </w:p>
          <w:p w:rsidR="00616CAE" w:rsidRPr="00616CAE" w:rsidRDefault="00616CAE" w:rsidP="0047735C">
            <w:pPr>
              <w:pStyle w:val="ListParagraph"/>
              <w:numPr>
                <w:ilvl w:val="0"/>
                <w:numId w:val="18"/>
              </w:num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Data can be accessed for project processing</w:t>
            </w:r>
          </w:p>
          <w:p w:rsidR="00616CAE" w:rsidRPr="00616CAE" w:rsidRDefault="00616CAE" w:rsidP="0047735C">
            <w:pPr>
              <w:pStyle w:val="ListParagraph"/>
              <w:numPr>
                <w:ilvl w:val="0"/>
                <w:numId w:val="18"/>
              </w:num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Supplier is assigned to a project based on the requirements of that project</w:t>
            </w:r>
          </w:p>
          <w:p w:rsidR="00616CAE" w:rsidRPr="00616CAE" w:rsidRDefault="00616CAE" w:rsidP="0047735C">
            <w:pPr>
              <w:pStyle w:val="ListParagraph"/>
              <w:numPr>
                <w:ilvl w:val="0"/>
                <w:numId w:val="18"/>
              </w:num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Total cost of materials of a project will be computed</w:t>
            </w:r>
          </w:p>
        </w:tc>
      </w:tr>
      <w:tr w:rsidR="00616CAE" w:rsidRPr="00616CAE" w:rsidTr="00616CAE">
        <w:tc>
          <w:tcPr>
            <w:tcW w:w="2628" w:type="dxa"/>
            <w:gridSpan w:val="2"/>
          </w:tcPr>
          <w:p w:rsidR="00616CAE" w:rsidRPr="00616CAE" w:rsidRDefault="00616CAE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616CAE" w:rsidRPr="00616CAE" w:rsidRDefault="00616CAE" w:rsidP="0047735C">
            <w:pPr>
              <w:pStyle w:val="ListParagraph"/>
              <w:numPr>
                <w:ilvl w:val="0"/>
                <w:numId w:val="19"/>
              </w:num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Contractor contacts supplier and requests a quotation of materials</w:t>
            </w:r>
          </w:p>
          <w:p w:rsidR="00616CAE" w:rsidRPr="00616CAE" w:rsidRDefault="00616CAE" w:rsidP="0047735C">
            <w:pPr>
              <w:pStyle w:val="ListParagraph"/>
              <w:numPr>
                <w:ilvl w:val="0"/>
                <w:numId w:val="19"/>
              </w:num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Contractor inputs details of the supplier into the system</w:t>
            </w:r>
          </w:p>
          <w:p w:rsidR="00616CAE" w:rsidRPr="00616CAE" w:rsidRDefault="00616CAE" w:rsidP="0047735C">
            <w:pPr>
              <w:pStyle w:val="ListParagraph"/>
              <w:numPr>
                <w:ilvl w:val="0"/>
                <w:numId w:val="19"/>
              </w:num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Contractor inputs all the details of each material (like price and quantity) into the system</w:t>
            </w:r>
          </w:p>
          <w:p w:rsidR="00616CAE" w:rsidRPr="00616CAE" w:rsidRDefault="00616CAE" w:rsidP="0047735C">
            <w:pPr>
              <w:pStyle w:val="ListParagraph"/>
              <w:numPr>
                <w:ilvl w:val="0"/>
                <w:numId w:val="19"/>
              </w:num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System will assign the supplier to a project //does the system do this?</w:t>
            </w:r>
          </w:p>
          <w:p w:rsidR="00616CAE" w:rsidRPr="00616CAE" w:rsidRDefault="00616CAE" w:rsidP="0047735C">
            <w:pPr>
              <w:pStyle w:val="ListParagraph"/>
              <w:numPr>
                <w:ilvl w:val="0"/>
                <w:numId w:val="19"/>
              </w:num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System processes all the data required for a project (including total cost)</w:t>
            </w:r>
          </w:p>
        </w:tc>
      </w:tr>
      <w:tr w:rsidR="00616CAE" w:rsidRPr="00616CAE" w:rsidTr="00616CAE">
        <w:tc>
          <w:tcPr>
            <w:tcW w:w="2628" w:type="dxa"/>
            <w:gridSpan w:val="2"/>
          </w:tcPr>
          <w:p w:rsidR="00616CAE" w:rsidRPr="00616CAE" w:rsidRDefault="00616CAE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616CAE" w:rsidRPr="00616CAE" w:rsidRDefault="00616CAE" w:rsidP="00616CAE">
            <w:pPr>
              <w:jc w:val="right"/>
              <w:rPr>
                <w:rFonts w:cs="Arial"/>
                <w:b/>
                <w:szCs w:val="20"/>
              </w:rPr>
            </w:pPr>
          </w:p>
        </w:tc>
        <w:tc>
          <w:tcPr>
            <w:tcW w:w="7110" w:type="dxa"/>
            <w:gridSpan w:val="3"/>
          </w:tcPr>
          <w:p w:rsidR="00616CAE" w:rsidRPr="00616CAE" w:rsidRDefault="00616CAE" w:rsidP="00616CAE">
            <w:pPr>
              <w:pStyle w:val="Hints"/>
              <w:tabs>
                <w:tab w:val="left" w:pos="432"/>
              </w:tabs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2a. If the supplier is already part of the database</w:t>
            </w:r>
          </w:p>
          <w:p w:rsidR="00616CAE" w:rsidRPr="00616CAE" w:rsidRDefault="00616CAE" w:rsidP="0047735C">
            <w:pPr>
              <w:pStyle w:val="Hints"/>
              <w:numPr>
                <w:ilvl w:val="3"/>
                <w:numId w:val="6"/>
              </w:numPr>
              <w:tabs>
                <w:tab w:val="left" w:pos="432"/>
              </w:tabs>
              <w:ind w:left="360"/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System will prompt the user that the supplier has been recorded before</w:t>
            </w:r>
          </w:p>
          <w:p w:rsidR="00616CAE" w:rsidRPr="00616CAE" w:rsidRDefault="00616CAE" w:rsidP="0047735C">
            <w:pPr>
              <w:pStyle w:val="Hints"/>
              <w:numPr>
                <w:ilvl w:val="3"/>
                <w:numId w:val="6"/>
              </w:numPr>
              <w:tabs>
                <w:tab w:val="left" w:pos="432"/>
              </w:tabs>
              <w:ind w:left="360"/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System will show the details and all the data from the aforementioned supplier</w:t>
            </w:r>
          </w:p>
          <w:p w:rsidR="00616CAE" w:rsidRPr="00616CAE" w:rsidRDefault="00616CAE" w:rsidP="0047735C">
            <w:pPr>
              <w:pStyle w:val="Hints"/>
              <w:numPr>
                <w:ilvl w:val="3"/>
                <w:numId w:val="6"/>
              </w:numPr>
              <w:tabs>
                <w:tab w:val="left" w:pos="432"/>
              </w:tabs>
              <w:ind w:left="360"/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Contractor adds information of new materials</w:t>
            </w:r>
          </w:p>
          <w:p w:rsidR="00616CAE" w:rsidRPr="00616CAE" w:rsidRDefault="00616CAE" w:rsidP="0047735C">
            <w:pPr>
              <w:pStyle w:val="Hints"/>
              <w:numPr>
                <w:ilvl w:val="3"/>
                <w:numId w:val="6"/>
              </w:numPr>
              <w:tabs>
                <w:tab w:val="left" w:pos="432"/>
              </w:tabs>
              <w:ind w:left="360"/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Use Case resumes on step 4</w:t>
            </w:r>
          </w:p>
          <w:p w:rsidR="00616CAE" w:rsidRPr="00616CAE" w:rsidRDefault="00616CAE" w:rsidP="00616CAE">
            <w:pPr>
              <w:pStyle w:val="Hints"/>
              <w:tabs>
                <w:tab w:val="left" w:pos="432"/>
              </w:tabs>
              <w:rPr>
                <w:rFonts w:cs="Arial"/>
                <w:color w:val="auto"/>
              </w:rPr>
            </w:pPr>
          </w:p>
          <w:p w:rsidR="00616CAE" w:rsidRPr="00616CAE" w:rsidRDefault="00616CAE" w:rsidP="00616CAE">
            <w:pPr>
              <w:pStyle w:val="Hints"/>
              <w:tabs>
                <w:tab w:val="left" w:pos="432"/>
              </w:tabs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2b. If the supplier is already part of the database</w:t>
            </w:r>
          </w:p>
          <w:p w:rsidR="00616CAE" w:rsidRPr="00616CAE" w:rsidRDefault="00616CAE" w:rsidP="0047735C">
            <w:pPr>
              <w:pStyle w:val="Hints"/>
              <w:numPr>
                <w:ilvl w:val="0"/>
                <w:numId w:val="2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System will prompt the user that the supplier has been recorded before</w:t>
            </w:r>
          </w:p>
          <w:p w:rsidR="00616CAE" w:rsidRPr="00616CAE" w:rsidRDefault="00616CAE" w:rsidP="0047735C">
            <w:pPr>
              <w:pStyle w:val="Hints"/>
              <w:numPr>
                <w:ilvl w:val="0"/>
                <w:numId w:val="2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System will show the details and all the data from the aforementioned supplier</w:t>
            </w:r>
          </w:p>
          <w:p w:rsidR="00616CAE" w:rsidRPr="00616CAE" w:rsidRDefault="00616CAE" w:rsidP="0047735C">
            <w:pPr>
              <w:pStyle w:val="Hints"/>
              <w:numPr>
                <w:ilvl w:val="0"/>
                <w:numId w:val="2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Contractor updates information of materials</w:t>
            </w:r>
          </w:p>
          <w:p w:rsidR="00616CAE" w:rsidRPr="00616CAE" w:rsidRDefault="00616CAE" w:rsidP="0047735C">
            <w:pPr>
              <w:pStyle w:val="Hints"/>
              <w:numPr>
                <w:ilvl w:val="0"/>
                <w:numId w:val="2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Use Case resumes on step 4</w:t>
            </w:r>
          </w:p>
          <w:p w:rsidR="00616CAE" w:rsidRPr="00616CAE" w:rsidRDefault="00616CAE" w:rsidP="00616CAE">
            <w:pPr>
              <w:pStyle w:val="Hints"/>
              <w:tabs>
                <w:tab w:val="left" w:pos="432"/>
              </w:tabs>
              <w:rPr>
                <w:rFonts w:cs="Arial"/>
                <w:color w:val="auto"/>
              </w:rPr>
            </w:pPr>
          </w:p>
          <w:p w:rsidR="00616CAE" w:rsidRPr="00616CAE" w:rsidRDefault="00616CAE" w:rsidP="00616CAE">
            <w:pPr>
              <w:pStyle w:val="Hints"/>
              <w:tabs>
                <w:tab w:val="left" w:pos="432"/>
              </w:tabs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lastRenderedPageBreak/>
              <w:t>2c. If the supplier is already part of the database</w:t>
            </w:r>
          </w:p>
          <w:p w:rsidR="00616CAE" w:rsidRPr="00616CAE" w:rsidRDefault="00616CAE" w:rsidP="0047735C">
            <w:pPr>
              <w:pStyle w:val="Hints"/>
              <w:numPr>
                <w:ilvl w:val="3"/>
                <w:numId w:val="2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System will prompt the user that the supplier has been recorded before</w:t>
            </w:r>
          </w:p>
          <w:p w:rsidR="00616CAE" w:rsidRPr="00616CAE" w:rsidRDefault="00616CAE" w:rsidP="0047735C">
            <w:pPr>
              <w:pStyle w:val="Hints"/>
              <w:numPr>
                <w:ilvl w:val="3"/>
                <w:numId w:val="2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System will show the details and all the data from the aforementioned supplier</w:t>
            </w:r>
          </w:p>
          <w:p w:rsidR="00616CAE" w:rsidRPr="00616CAE" w:rsidRDefault="00616CAE" w:rsidP="0047735C">
            <w:pPr>
              <w:pStyle w:val="Hints"/>
              <w:numPr>
                <w:ilvl w:val="3"/>
                <w:numId w:val="2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Contractor updates information of supplier</w:t>
            </w:r>
          </w:p>
          <w:p w:rsidR="00616CAE" w:rsidRPr="00616CAE" w:rsidRDefault="00616CAE" w:rsidP="0047735C">
            <w:pPr>
              <w:pStyle w:val="Hints"/>
              <w:numPr>
                <w:ilvl w:val="0"/>
                <w:numId w:val="6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Use Case resumes on step 4</w:t>
            </w:r>
          </w:p>
          <w:p w:rsidR="00616CAE" w:rsidRPr="00616CAE" w:rsidRDefault="00616CAE" w:rsidP="00616CAE">
            <w:pPr>
              <w:pStyle w:val="Hints"/>
              <w:tabs>
                <w:tab w:val="left" w:pos="432"/>
              </w:tabs>
              <w:rPr>
                <w:rFonts w:cs="Arial"/>
                <w:color w:val="auto"/>
              </w:rPr>
            </w:pPr>
          </w:p>
          <w:p w:rsidR="00616CAE" w:rsidRPr="00616CAE" w:rsidRDefault="00616CAE" w:rsidP="00616CAE">
            <w:pPr>
              <w:pStyle w:val="Hints"/>
              <w:tabs>
                <w:tab w:val="left" w:pos="432"/>
              </w:tabs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3a. If the material is already part of the database</w:t>
            </w:r>
          </w:p>
          <w:p w:rsidR="00616CAE" w:rsidRPr="00616CAE" w:rsidRDefault="00616CAE" w:rsidP="0047735C">
            <w:pPr>
              <w:pStyle w:val="Hints"/>
              <w:numPr>
                <w:ilvl w:val="3"/>
                <w:numId w:val="6"/>
              </w:numPr>
              <w:tabs>
                <w:tab w:val="left" w:pos="432"/>
              </w:tabs>
              <w:ind w:left="360"/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System will prompt the user that the material has been recorded before</w:t>
            </w:r>
          </w:p>
          <w:p w:rsidR="00616CAE" w:rsidRPr="00616CAE" w:rsidRDefault="00616CAE" w:rsidP="0047735C">
            <w:pPr>
              <w:pStyle w:val="Hints"/>
              <w:numPr>
                <w:ilvl w:val="3"/>
                <w:numId w:val="6"/>
              </w:numPr>
              <w:tabs>
                <w:tab w:val="left" w:pos="432"/>
              </w:tabs>
              <w:ind w:left="360"/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System will show the details and all the data from the aforementioned material</w:t>
            </w:r>
          </w:p>
          <w:p w:rsidR="00616CAE" w:rsidRPr="00616CAE" w:rsidRDefault="00616CAE" w:rsidP="0047735C">
            <w:pPr>
              <w:pStyle w:val="Hints"/>
              <w:numPr>
                <w:ilvl w:val="3"/>
                <w:numId w:val="6"/>
              </w:numPr>
              <w:tabs>
                <w:tab w:val="left" w:pos="432"/>
              </w:tabs>
              <w:ind w:left="360"/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Contractor updates information of the material</w:t>
            </w:r>
          </w:p>
          <w:p w:rsidR="00616CAE" w:rsidRPr="00616CAE" w:rsidRDefault="00616CAE" w:rsidP="0047735C">
            <w:pPr>
              <w:pStyle w:val="Hints"/>
              <w:numPr>
                <w:ilvl w:val="3"/>
                <w:numId w:val="6"/>
              </w:numPr>
              <w:tabs>
                <w:tab w:val="left" w:pos="432"/>
              </w:tabs>
              <w:ind w:left="360"/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Use Case resumes on step 4</w:t>
            </w:r>
          </w:p>
          <w:p w:rsidR="00616CAE" w:rsidRPr="00616CAE" w:rsidRDefault="00616CAE" w:rsidP="00616CAE">
            <w:pPr>
              <w:pStyle w:val="Hints"/>
              <w:tabs>
                <w:tab w:val="left" w:pos="432"/>
              </w:tabs>
              <w:rPr>
                <w:rFonts w:cs="Arial"/>
                <w:color w:val="auto"/>
              </w:rPr>
            </w:pPr>
          </w:p>
          <w:p w:rsidR="00616CAE" w:rsidRPr="00616CAE" w:rsidRDefault="00616CAE" w:rsidP="00616CAE">
            <w:pPr>
              <w:pStyle w:val="Hints"/>
              <w:tabs>
                <w:tab w:val="left" w:pos="432"/>
              </w:tabs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4a. If the supplier cannot be matched with a project</w:t>
            </w:r>
          </w:p>
          <w:p w:rsidR="00616CAE" w:rsidRPr="00616CAE" w:rsidRDefault="00616CAE" w:rsidP="0047735C">
            <w:pPr>
              <w:pStyle w:val="Hints"/>
              <w:numPr>
                <w:ilvl w:val="0"/>
                <w:numId w:val="22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System will still keep the data about the supplier</w:t>
            </w:r>
          </w:p>
          <w:p w:rsidR="00616CAE" w:rsidRPr="00616CAE" w:rsidRDefault="00616CAE" w:rsidP="0047735C">
            <w:pPr>
              <w:pStyle w:val="Hints"/>
              <w:numPr>
                <w:ilvl w:val="0"/>
                <w:numId w:val="22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These data will be used for future use</w:t>
            </w:r>
          </w:p>
          <w:p w:rsidR="00616CAE" w:rsidRPr="00616CAE" w:rsidRDefault="00616CAE" w:rsidP="0047735C">
            <w:pPr>
              <w:pStyle w:val="Hints"/>
              <w:numPr>
                <w:ilvl w:val="0"/>
                <w:numId w:val="22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Project will continue to find a supplier; repeat Use Case beginning with step 1</w:t>
            </w:r>
          </w:p>
          <w:p w:rsidR="00616CAE" w:rsidRPr="00616CAE" w:rsidRDefault="00616CAE" w:rsidP="00616CAE">
            <w:pPr>
              <w:pStyle w:val="Hints"/>
              <w:tabs>
                <w:tab w:val="left" w:pos="432"/>
              </w:tabs>
              <w:rPr>
                <w:rFonts w:cs="Arial"/>
                <w:color w:val="auto"/>
              </w:rPr>
            </w:pPr>
          </w:p>
        </w:tc>
      </w:tr>
      <w:tr w:rsidR="00616CAE" w:rsidRPr="00616CAE" w:rsidTr="00616CAE">
        <w:tc>
          <w:tcPr>
            <w:tcW w:w="2628" w:type="dxa"/>
            <w:gridSpan w:val="2"/>
          </w:tcPr>
          <w:p w:rsidR="00616CAE" w:rsidRPr="00616CAE" w:rsidRDefault="00616CAE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lastRenderedPageBreak/>
              <w:t>Exceptions:</w:t>
            </w:r>
          </w:p>
        </w:tc>
        <w:tc>
          <w:tcPr>
            <w:tcW w:w="7110" w:type="dxa"/>
            <w:gridSpan w:val="3"/>
          </w:tcPr>
          <w:p w:rsidR="00616CAE" w:rsidRPr="00616CAE" w:rsidRDefault="00616CAE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3a. In step 3 of the normal flow, if the price contains non-numerical values</w:t>
            </w:r>
          </w:p>
          <w:p w:rsidR="00616CAE" w:rsidRPr="00616CAE" w:rsidRDefault="00616CAE" w:rsidP="0047735C">
            <w:pPr>
              <w:pStyle w:val="ListParagraph"/>
              <w:numPr>
                <w:ilvl w:val="0"/>
                <w:numId w:val="21"/>
              </w:num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System will prompt the user</w:t>
            </w:r>
          </w:p>
          <w:p w:rsidR="00616CAE" w:rsidRPr="00616CAE" w:rsidRDefault="00616CAE" w:rsidP="0047735C">
            <w:pPr>
              <w:pStyle w:val="ListParagraph"/>
              <w:numPr>
                <w:ilvl w:val="0"/>
                <w:numId w:val="21"/>
              </w:num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User inputs proper price value</w:t>
            </w:r>
          </w:p>
        </w:tc>
      </w:tr>
      <w:tr w:rsidR="00616CAE" w:rsidRPr="00616CAE" w:rsidTr="00616CAE">
        <w:tc>
          <w:tcPr>
            <w:tcW w:w="2628" w:type="dxa"/>
            <w:gridSpan w:val="2"/>
          </w:tcPr>
          <w:p w:rsidR="00616CAE" w:rsidRPr="00616CAE" w:rsidRDefault="00616CAE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616CAE" w:rsidRPr="00616CAE" w:rsidRDefault="00616CAE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Supplier, 2.1 Material Costing</w:t>
            </w:r>
          </w:p>
        </w:tc>
      </w:tr>
      <w:tr w:rsidR="00616CAE" w:rsidRPr="00616CAE" w:rsidTr="00616CAE">
        <w:tc>
          <w:tcPr>
            <w:tcW w:w="2628" w:type="dxa"/>
            <w:gridSpan w:val="2"/>
          </w:tcPr>
          <w:p w:rsidR="00616CAE" w:rsidRPr="00616CAE" w:rsidRDefault="00616CAE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616CAE" w:rsidRPr="00616CAE" w:rsidRDefault="00616CAE" w:rsidP="00616CAE">
            <w:pPr>
              <w:pStyle w:val="Hints"/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Once, when the project will be created, or if the contractor should require more supplies</w:t>
            </w:r>
          </w:p>
        </w:tc>
      </w:tr>
      <w:tr w:rsidR="00616CAE" w:rsidRPr="00616CAE" w:rsidTr="00616CAE">
        <w:tc>
          <w:tcPr>
            <w:tcW w:w="2628" w:type="dxa"/>
            <w:gridSpan w:val="2"/>
          </w:tcPr>
          <w:p w:rsidR="00616CAE" w:rsidRPr="00616CAE" w:rsidRDefault="00616CAE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616CAE" w:rsidRPr="00616CAE" w:rsidRDefault="00616CAE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-</w:t>
            </w:r>
          </w:p>
        </w:tc>
      </w:tr>
      <w:tr w:rsidR="00616CAE" w:rsidRPr="00616CAE" w:rsidTr="00616CAE">
        <w:tc>
          <w:tcPr>
            <w:tcW w:w="2628" w:type="dxa"/>
            <w:gridSpan w:val="2"/>
          </w:tcPr>
          <w:p w:rsidR="00616CAE" w:rsidRPr="00616CAE" w:rsidRDefault="00616CAE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616CAE" w:rsidRPr="00616CAE" w:rsidRDefault="00616CAE" w:rsidP="00616CAE">
            <w:pPr>
              <w:pStyle w:val="Hints"/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1. Prices are in Philippine Peso or in U.S. dollars</w:t>
            </w:r>
          </w:p>
          <w:p w:rsidR="00616CAE" w:rsidRPr="00616CAE" w:rsidRDefault="00616CAE" w:rsidP="00616CAE">
            <w:pPr>
              <w:pStyle w:val="Hints"/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2. Measurements follow the metric system</w:t>
            </w:r>
          </w:p>
        </w:tc>
      </w:tr>
      <w:tr w:rsidR="00616CAE" w:rsidRPr="00616CAE" w:rsidTr="00616CAE">
        <w:tc>
          <w:tcPr>
            <w:tcW w:w="2628" w:type="dxa"/>
            <w:gridSpan w:val="2"/>
          </w:tcPr>
          <w:p w:rsidR="00616CAE" w:rsidRPr="00616CAE" w:rsidRDefault="00616CAE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616CAE" w:rsidRPr="00616CAE" w:rsidRDefault="00637A23" w:rsidP="00616CAE">
            <w:pPr>
              <w:pStyle w:val="Hints"/>
              <w:rPr>
                <w:rFonts w:cs="Arial"/>
                <w:color w:val="auto"/>
              </w:rPr>
            </w:pPr>
            <w:r w:rsidRPr="00CC30AC">
              <w:rPr>
                <w:rFonts w:cs="Arial"/>
                <w:color w:val="auto"/>
              </w:rPr>
              <w:t xml:space="preserve">What information of the supplier and/or its materials that </w:t>
            </w:r>
            <w:r>
              <w:rPr>
                <w:rFonts w:cs="Arial"/>
                <w:color w:val="auto"/>
              </w:rPr>
              <w:t>may be left unanswered?</w:t>
            </w:r>
          </w:p>
        </w:tc>
      </w:tr>
    </w:tbl>
    <w:p w:rsidR="00637A23" w:rsidRDefault="00637A23" w:rsidP="005C46B0">
      <w:pPr>
        <w:pStyle w:val="Heading2"/>
        <w:numPr>
          <w:ilvl w:val="0"/>
          <w:numId w:val="0"/>
        </w:numPr>
        <w:ind w:left="576" w:hanging="576"/>
      </w:pPr>
    </w:p>
    <w:p w:rsidR="00637A23" w:rsidRDefault="00637A23" w:rsidP="00637A23"/>
    <w:p w:rsidR="00637A23" w:rsidRDefault="00637A23" w:rsidP="00637A23"/>
    <w:p w:rsidR="00637A23" w:rsidRDefault="00637A23" w:rsidP="00637A23"/>
    <w:p w:rsidR="00637A23" w:rsidRDefault="00637A23" w:rsidP="00637A23"/>
    <w:p w:rsidR="00637A23" w:rsidRDefault="00637A23" w:rsidP="00637A23"/>
    <w:p w:rsidR="00637A23" w:rsidRDefault="00637A23" w:rsidP="00637A23"/>
    <w:p w:rsidR="00637A23" w:rsidRDefault="00637A23" w:rsidP="00637A23"/>
    <w:p w:rsidR="00637A23" w:rsidRDefault="00637A23" w:rsidP="00637A23"/>
    <w:p w:rsidR="00637A23" w:rsidRDefault="00637A23" w:rsidP="00637A23"/>
    <w:p w:rsidR="00637A23" w:rsidRDefault="00637A23" w:rsidP="00637A23"/>
    <w:p w:rsidR="00637A23" w:rsidRDefault="00637A23" w:rsidP="00637A23"/>
    <w:p w:rsidR="00637A23" w:rsidRDefault="00637A23" w:rsidP="00637A23"/>
    <w:p w:rsidR="00637A23" w:rsidRDefault="00637A23" w:rsidP="00637A23"/>
    <w:p w:rsidR="00637A23" w:rsidRDefault="00637A23" w:rsidP="00637A23"/>
    <w:p w:rsidR="00637A23" w:rsidRDefault="00637A23" w:rsidP="00637A23"/>
    <w:p w:rsidR="00637A23" w:rsidRDefault="00637A23" w:rsidP="00637A23"/>
    <w:p w:rsidR="00637A23" w:rsidRDefault="00637A23" w:rsidP="00637A23"/>
    <w:p w:rsidR="00637A23" w:rsidRDefault="00637A23" w:rsidP="00637A23"/>
    <w:p w:rsidR="00637A23" w:rsidRDefault="00637A23" w:rsidP="00637A23"/>
    <w:p w:rsidR="00637A23" w:rsidRDefault="00637A23" w:rsidP="00637A23"/>
    <w:p w:rsidR="00637A23" w:rsidRPr="00637A23" w:rsidRDefault="00637A23" w:rsidP="00637A23"/>
    <w:p w:rsidR="00637A23" w:rsidRPr="00C86C3C" w:rsidRDefault="005C46B0" w:rsidP="00637A23">
      <w:pPr>
        <w:pStyle w:val="Heading2"/>
        <w:numPr>
          <w:ilvl w:val="0"/>
          <w:numId w:val="0"/>
        </w:numPr>
        <w:ind w:left="576" w:hanging="576"/>
      </w:pPr>
      <w:r w:rsidRPr="00616CAE">
        <w:lastRenderedPageBreak/>
        <w:t>1.3 Order Processing</w:t>
      </w:r>
      <w:r w:rsidR="00637A23" w:rsidRPr="00637A23">
        <w:t xml:space="preserve"> 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637A23" w:rsidRPr="00670215" w:rsidTr="0063253F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37A23" w:rsidRPr="00C86C3C" w:rsidRDefault="00637A23" w:rsidP="0063253F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37A23" w:rsidRPr="007D7B5E" w:rsidRDefault="00637A23" w:rsidP="0063253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UC-1.3</w:t>
            </w:r>
          </w:p>
        </w:tc>
      </w:tr>
      <w:tr w:rsidR="00637A23" w:rsidRPr="00670215" w:rsidTr="0063253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7A23" w:rsidRPr="00C86C3C" w:rsidRDefault="00637A23" w:rsidP="0063253F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7A23" w:rsidRPr="007D7B5E" w:rsidRDefault="00637A23" w:rsidP="0063253F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Order Processing</w:t>
            </w:r>
          </w:p>
        </w:tc>
      </w:tr>
      <w:tr w:rsidR="00637A23" w:rsidRPr="00670215" w:rsidTr="0063253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7A23" w:rsidRPr="00C86C3C" w:rsidRDefault="00637A23" w:rsidP="0063253F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7A23" w:rsidRPr="007D7B5E" w:rsidRDefault="00637A23" w:rsidP="0063253F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Pia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  <w:proofErr w:type="spellStart"/>
            <w:r>
              <w:rPr>
                <w:rFonts w:cs="Arial"/>
                <w:szCs w:val="20"/>
              </w:rPr>
              <w:t>Encarnacion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7A23" w:rsidRPr="007D7B5E" w:rsidRDefault="00637A23" w:rsidP="0063253F">
            <w:pPr>
              <w:jc w:val="right"/>
              <w:rPr>
                <w:rFonts w:cs="Arial"/>
                <w:b/>
                <w:szCs w:val="20"/>
              </w:rPr>
            </w:pPr>
            <w:r w:rsidRPr="007D7B5E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7A23" w:rsidRPr="007D7B5E" w:rsidRDefault="00637A23" w:rsidP="0063253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August 12, 2014</w:t>
            </w:r>
          </w:p>
        </w:tc>
      </w:tr>
      <w:tr w:rsidR="00637A23" w:rsidRPr="00670215" w:rsidTr="0063253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7A23" w:rsidRPr="00C86C3C" w:rsidRDefault="00637A23" w:rsidP="0063253F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7A23" w:rsidRPr="007D7B5E" w:rsidRDefault="00637A23" w:rsidP="0063253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August 12,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7A23" w:rsidRPr="007D7B5E" w:rsidRDefault="00637A23" w:rsidP="0063253F">
            <w:pPr>
              <w:jc w:val="right"/>
              <w:rPr>
                <w:rFonts w:cs="Arial"/>
                <w:b/>
                <w:szCs w:val="20"/>
              </w:rPr>
            </w:pPr>
            <w:r w:rsidRPr="007D7B5E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7A23" w:rsidRPr="007D7B5E" w:rsidRDefault="00637A23" w:rsidP="0063253F">
            <w:pPr>
              <w:rPr>
                <w:rFonts w:cs="Arial"/>
                <w:szCs w:val="20"/>
              </w:rPr>
            </w:pPr>
          </w:p>
        </w:tc>
      </w:tr>
      <w:tr w:rsidR="00637A23" w:rsidRPr="00670215" w:rsidTr="0063253F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637A23" w:rsidRPr="007D7B5E" w:rsidRDefault="00637A23" w:rsidP="0063253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7D7B5E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637A23" w:rsidRPr="007D7B5E" w:rsidRDefault="00637A23" w:rsidP="0063253F">
            <w:pPr>
              <w:rPr>
                <w:rFonts w:cs="Arial"/>
                <w:szCs w:val="20"/>
              </w:rPr>
            </w:pPr>
            <w:r w:rsidRPr="007D7B5E">
              <w:rPr>
                <w:rFonts w:cs="Arial"/>
                <w:szCs w:val="20"/>
              </w:rPr>
              <w:t>Contractor – primary</w:t>
            </w:r>
          </w:p>
        </w:tc>
      </w:tr>
      <w:tr w:rsidR="00637A23" w:rsidRPr="00670215" w:rsidTr="0063253F">
        <w:tc>
          <w:tcPr>
            <w:tcW w:w="2628" w:type="dxa"/>
            <w:gridSpan w:val="2"/>
          </w:tcPr>
          <w:p w:rsidR="00637A23" w:rsidRPr="007D7B5E" w:rsidRDefault="00637A23" w:rsidP="0063253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7D7B5E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637A23" w:rsidRPr="007D7B5E" w:rsidRDefault="00637A23" w:rsidP="0063253F">
            <w:pPr>
              <w:rPr>
                <w:rFonts w:cs="Arial"/>
                <w:szCs w:val="20"/>
              </w:rPr>
            </w:pPr>
            <w:r w:rsidRPr="007D7B5E">
              <w:rPr>
                <w:rFonts w:cs="Arial"/>
                <w:szCs w:val="20"/>
              </w:rPr>
              <w:t xml:space="preserve">The </w:t>
            </w:r>
            <w:r>
              <w:rPr>
                <w:rFonts w:cs="Arial"/>
                <w:szCs w:val="20"/>
              </w:rPr>
              <w:t>user</w:t>
            </w:r>
            <w:r w:rsidRPr="007D7B5E">
              <w:rPr>
                <w:rFonts w:cs="Arial"/>
                <w:szCs w:val="20"/>
              </w:rPr>
              <w:t xml:space="preserve"> will </w:t>
            </w:r>
            <w:r>
              <w:rPr>
                <w:rFonts w:cs="Arial"/>
                <w:szCs w:val="20"/>
              </w:rPr>
              <w:t>create</w:t>
            </w:r>
            <w:r w:rsidRPr="007D7B5E">
              <w:rPr>
                <w:rFonts w:cs="Arial"/>
                <w:szCs w:val="20"/>
              </w:rPr>
              <w:t xml:space="preserve"> a Purchase Order </w:t>
            </w:r>
            <w:r>
              <w:rPr>
                <w:rFonts w:cs="Arial"/>
                <w:szCs w:val="20"/>
              </w:rPr>
              <w:t>to the supplier that will be based on the needs of a project.</w:t>
            </w:r>
          </w:p>
        </w:tc>
      </w:tr>
      <w:tr w:rsidR="00637A23" w:rsidRPr="00670215" w:rsidTr="0063253F">
        <w:tc>
          <w:tcPr>
            <w:tcW w:w="2628" w:type="dxa"/>
            <w:gridSpan w:val="2"/>
          </w:tcPr>
          <w:p w:rsidR="00637A23" w:rsidRPr="007D7B5E" w:rsidRDefault="00637A23" w:rsidP="0063253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7D7B5E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637A23" w:rsidRPr="007D7B5E" w:rsidRDefault="00637A23" w:rsidP="0063253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supplier is assigned to a project based on the required materials of the project</w:t>
            </w:r>
          </w:p>
        </w:tc>
      </w:tr>
      <w:tr w:rsidR="00637A23" w:rsidRPr="00670215" w:rsidTr="0063253F">
        <w:trPr>
          <w:trHeight w:val="255"/>
        </w:trPr>
        <w:tc>
          <w:tcPr>
            <w:tcW w:w="2628" w:type="dxa"/>
            <w:gridSpan w:val="2"/>
          </w:tcPr>
          <w:p w:rsidR="00637A23" w:rsidRPr="007D7B5E" w:rsidRDefault="00637A23" w:rsidP="0063253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7D7B5E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637A23" w:rsidRDefault="00637A23" w:rsidP="0047735C">
            <w:pPr>
              <w:pStyle w:val="ListParagraph"/>
              <w:numPr>
                <w:ilvl w:val="0"/>
                <w:numId w:val="23"/>
              </w:numPr>
              <w:rPr>
                <w:rFonts w:cs="Arial"/>
                <w:szCs w:val="20"/>
              </w:rPr>
            </w:pPr>
            <w:r w:rsidRPr="007D7B5E">
              <w:rPr>
                <w:rFonts w:cs="Arial"/>
                <w:szCs w:val="20"/>
              </w:rPr>
              <w:t xml:space="preserve">System </w:t>
            </w:r>
            <w:r>
              <w:rPr>
                <w:rFonts w:cs="Arial"/>
                <w:szCs w:val="20"/>
              </w:rPr>
              <w:t>contains records of all the materials from the supplier</w:t>
            </w:r>
          </w:p>
          <w:p w:rsidR="00637A23" w:rsidRDefault="00637A23" w:rsidP="0047735C">
            <w:pPr>
              <w:pStyle w:val="ListParagraph"/>
              <w:numPr>
                <w:ilvl w:val="0"/>
                <w:numId w:val="2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 project must specify the exact materials it will use </w:t>
            </w:r>
          </w:p>
          <w:p w:rsidR="00637A23" w:rsidRDefault="00637A23" w:rsidP="0047735C">
            <w:pPr>
              <w:pStyle w:val="ListParagraph"/>
              <w:numPr>
                <w:ilvl w:val="0"/>
                <w:numId w:val="2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Supplier is assigned to a project</w:t>
            </w:r>
          </w:p>
          <w:p w:rsidR="00637A23" w:rsidRPr="007D7B5E" w:rsidRDefault="00637A23" w:rsidP="0047735C">
            <w:pPr>
              <w:pStyle w:val="ListParagraph"/>
              <w:numPr>
                <w:ilvl w:val="0"/>
                <w:numId w:val="2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Supplier has all the materials needed for said project</w:t>
            </w:r>
          </w:p>
        </w:tc>
      </w:tr>
      <w:tr w:rsidR="00637A23" w:rsidRPr="00670215" w:rsidTr="0063253F">
        <w:tc>
          <w:tcPr>
            <w:tcW w:w="2628" w:type="dxa"/>
            <w:gridSpan w:val="2"/>
          </w:tcPr>
          <w:p w:rsidR="00637A23" w:rsidRPr="007D7B5E" w:rsidRDefault="00637A23" w:rsidP="0063253F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7D7B5E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7D7B5E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637A23" w:rsidRDefault="00637A23" w:rsidP="0047735C">
            <w:pPr>
              <w:pStyle w:val="ListParagraph"/>
              <w:numPr>
                <w:ilvl w:val="0"/>
                <w:numId w:val="2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Contractor is ready to send the Purchase Order</w:t>
            </w:r>
          </w:p>
          <w:p w:rsidR="00637A23" w:rsidRPr="007D7B5E" w:rsidRDefault="00637A23" w:rsidP="0047735C">
            <w:pPr>
              <w:pStyle w:val="ListParagraph"/>
              <w:numPr>
                <w:ilvl w:val="0"/>
                <w:numId w:val="2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Total cost of materials is computed by the system</w:t>
            </w:r>
          </w:p>
        </w:tc>
      </w:tr>
      <w:tr w:rsidR="00637A23" w:rsidRPr="00670215" w:rsidTr="0063253F">
        <w:tc>
          <w:tcPr>
            <w:tcW w:w="2628" w:type="dxa"/>
            <w:gridSpan w:val="2"/>
          </w:tcPr>
          <w:p w:rsidR="00637A23" w:rsidRPr="007D7B5E" w:rsidRDefault="00637A23" w:rsidP="0063253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7D7B5E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637A23" w:rsidRDefault="00637A23" w:rsidP="0047735C">
            <w:pPr>
              <w:pStyle w:val="ListParagraph"/>
              <w:numPr>
                <w:ilvl w:val="0"/>
                <w:numId w:val="2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Once a project has found a supplier, the system will create the Purchase Order by including all the needed materials that will be ordered from the supplier </w:t>
            </w:r>
          </w:p>
          <w:p w:rsidR="00637A23" w:rsidRPr="007D7B5E" w:rsidRDefault="00637A23" w:rsidP="0047735C">
            <w:pPr>
              <w:pStyle w:val="ListParagraph"/>
              <w:numPr>
                <w:ilvl w:val="0"/>
                <w:numId w:val="2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system-processed Purchase Order form is ready to be sent to the supplier</w:t>
            </w:r>
          </w:p>
        </w:tc>
      </w:tr>
      <w:tr w:rsidR="00637A23" w:rsidRPr="00670215" w:rsidTr="0063253F">
        <w:tc>
          <w:tcPr>
            <w:tcW w:w="2628" w:type="dxa"/>
            <w:gridSpan w:val="2"/>
          </w:tcPr>
          <w:p w:rsidR="00637A23" w:rsidRPr="007D7B5E" w:rsidRDefault="00637A23" w:rsidP="0063253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7D7B5E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637A23" w:rsidRPr="007D7B5E" w:rsidRDefault="00637A23" w:rsidP="0063253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N/A </w:t>
            </w:r>
          </w:p>
        </w:tc>
      </w:tr>
      <w:tr w:rsidR="00637A23" w:rsidRPr="00670215" w:rsidTr="0063253F">
        <w:tc>
          <w:tcPr>
            <w:tcW w:w="2628" w:type="dxa"/>
            <w:gridSpan w:val="2"/>
          </w:tcPr>
          <w:p w:rsidR="00637A23" w:rsidRPr="007D7B5E" w:rsidRDefault="00637A23" w:rsidP="0063253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7D7B5E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637A23" w:rsidRDefault="00637A23" w:rsidP="0063253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1a. System fails to process the purchase order</w:t>
            </w:r>
          </w:p>
          <w:p w:rsidR="00637A23" w:rsidRDefault="00637A23" w:rsidP="0047735C">
            <w:pPr>
              <w:pStyle w:val="ListParagraph"/>
              <w:numPr>
                <w:ilvl w:val="0"/>
                <w:numId w:val="26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will restart</w:t>
            </w:r>
          </w:p>
          <w:p w:rsidR="00637A23" w:rsidRPr="00305B1D" w:rsidRDefault="00637A23" w:rsidP="0047735C">
            <w:pPr>
              <w:pStyle w:val="ListParagraph"/>
              <w:numPr>
                <w:ilvl w:val="0"/>
                <w:numId w:val="26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will continue to process a purchase order as requested by the user</w:t>
            </w:r>
          </w:p>
        </w:tc>
      </w:tr>
      <w:tr w:rsidR="00637A23" w:rsidRPr="00670215" w:rsidTr="0063253F">
        <w:tc>
          <w:tcPr>
            <w:tcW w:w="2628" w:type="dxa"/>
            <w:gridSpan w:val="2"/>
          </w:tcPr>
          <w:p w:rsidR="00637A23" w:rsidRPr="007D7B5E" w:rsidRDefault="00637A23" w:rsidP="0063253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7D7B5E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637A23" w:rsidRPr="007D7B5E" w:rsidRDefault="00637A23" w:rsidP="0063253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UC-1.2</w:t>
            </w:r>
          </w:p>
        </w:tc>
      </w:tr>
      <w:tr w:rsidR="00637A23" w:rsidRPr="00670215" w:rsidTr="0063253F">
        <w:tc>
          <w:tcPr>
            <w:tcW w:w="2628" w:type="dxa"/>
            <w:gridSpan w:val="2"/>
          </w:tcPr>
          <w:p w:rsidR="00637A23" w:rsidRPr="007D7B5E" w:rsidRDefault="00637A23" w:rsidP="0063253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7D7B5E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637A23" w:rsidRPr="007D7B5E" w:rsidRDefault="00637A23" w:rsidP="0063253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On command</w:t>
            </w:r>
          </w:p>
        </w:tc>
      </w:tr>
      <w:tr w:rsidR="00637A23" w:rsidRPr="00670215" w:rsidTr="0063253F">
        <w:tc>
          <w:tcPr>
            <w:tcW w:w="2628" w:type="dxa"/>
            <w:gridSpan w:val="2"/>
          </w:tcPr>
          <w:p w:rsidR="00637A23" w:rsidRPr="007D7B5E" w:rsidRDefault="00637A23" w:rsidP="0063253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7D7B5E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637A23" w:rsidRPr="007D7B5E" w:rsidRDefault="00637A23" w:rsidP="0063253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637A23" w:rsidRPr="00670215" w:rsidTr="0063253F">
        <w:tc>
          <w:tcPr>
            <w:tcW w:w="2628" w:type="dxa"/>
            <w:gridSpan w:val="2"/>
          </w:tcPr>
          <w:p w:rsidR="00637A23" w:rsidRPr="007D7B5E" w:rsidRDefault="00637A23" w:rsidP="0063253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7D7B5E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637A23" w:rsidRPr="007D7B5E" w:rsidRDefault="00637A23" w:rsidP="0063253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637A23" w:rsidRPr="00670215" w:rsidTr="0063253F">
        <w:tc>
          <w:tcPr>
            <w:tcW w:w="2628" w:type="dxa"/>
            <w:gridSpan w:val="2"/>
          </w:tcPr>
          <w:p w:rsidR="00637A23" w:rsidRPr="007D7B5E" w:rsidRDefault="00637A23" w:rsidP="0063253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7D7B5E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637A23" w:rsidRPr="00EC1C4C" w:rsidRDefault="00637A23" w:rsidP="0047735C">
            <w:pPr>
              <w:pStyle w:val="ListParagraph"/>
              <w:numPr>
                <w:ilvl w:val="0"/>
                <w:numId w:val="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Will the system automatically create the Purchase Order once a project has a supplier, or will it be processed on the user’s command?</w:t>
            </w:r>
          </w:p>
        </w:tc>
      </w:tr>
    </w:tbl>
    <w:p w:rsidR="00637A23" w:rsidRDefault="00637A23" w:rsidP="00637A23">
      <w:pPr>
        <w:pStyle w:val="Heading2"/>
        <w:numPr>
          <w:ilvl w:val="0"/>
          <w:numId w:val="0"/>
        </w:numPr>
        <w:ind w:left="576" w:hanging="576"/>
      </w:pPr>
    </w:p>
    <w:p w:rsidR="00637A23" w:rsidRDefault="00637A23" w:rsidP="00616CAE"/>
    <w:p w:rsidR="00637A23" w:rsidRDefault="00637A23" w:rsidP="00616CAE"/>
    <w:p w:rsidR="00637A23" w:rsidRDefault="00637A23" w:rsidP="00616CAE"/>
    <w:p w:rsidR="00637A23" w:rsidRDefault="00637A23" w:rsidP="00616CAE"/>
    <w:p w:rsidR="00637A23" w:rsidRDefault="00637A23" w:rsidP="00616CAE"/>
    <w:p w:rsidR="00637A23" w:rsidRDefault="00637A23" w:rsidP="00616CAE"/>
    <w:p w:rsidR="00637A23" w:rsidRDefault="00637A23" w:rsidP="00616CAE"/>
    <w:p w:rsidR="00637A23" w:rsidRDefault="00637A23" w:rsidP="00616CAE"/>
    <w:p w:rsidR="00637A23" w:rsidRDefault="00637A23" w:rsidP="00616CAE"/>
    <w:p w:rsidR="00637A23" w:rsidRDefault="00637A23" w:rsidP="00616CAE"/>
    <w:p w:rsidR="00ED59FC" w:rsidRDefault="00ED59FC" w:rsidP="00616CAE"/>
    <w:p w:rsidR="00ED59FC" w:rsidRDefault="00ED59FC" w:rsidP="00616CAE"/>
    <w:p w:rsidR="00637A23" w:rsidRDefault="00637A23" w:rsidP="00616CAE"/>
    <w:p w:rsidR="00637A23" w:rsidRDefault="00637A23" w:rsidP="00616CAE"/>
    <w:p w:rsidR="00637A23" w:rsidRDefault="00637A23" w:rsidP="00616CAE"/>
    <w:p w:rsidR="00637A23" w:rsidRPr="00616CAE" w:rsidRDefault="00637A23" w:rsidP="00616CAE"/>
    <w:p w:rsidR="005C46B0" w:rsidRPr="00616CAE" w:rsidRDefault="005C46B0" w:rsidP="005C46B0">
      <w:pPr>
        <w:pStyle w:val="Heading2"/>
        <w:numPr>
          <w:ilvl w:val="0"/>
          <w:numId w:val="0"/>
        </w:numPr>
        <w:ind w:left="576" w:hanging="576"/>
      </w:pPr>
      <w:r w:rsidRPr="00616CAE">
        <w:lastRenderedPageBreak/>
        <w:t>1.4 Manpower Management</w:t>
      </w:r>
    </w:p>
    <w:p w:rsidR="005C46B0" w:rsidRPr="00616CAE" w:rsidRDefault="005C46B0" w:rsidP="005C46B0"/>
    <w:tbl>
      <w:tblPr>
        <w:tblW w:w="938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55"/>
        <w:gridCol w:w="780"/>
        <w:gridCol w:w="1820"/>
        <w:gridCol w:w="2082"/>
        <w:gridCol w:w="2946"/>
      </w:tblGrid>
      <w:tr w:rsidR="005C46B0" w:rsidRPr="00616CAE" w:rsidTr="00616CAE">
        <w:tc>
          <w:tcPr>
            <w:tcW w:w="1755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C46B0" w:rsidRPr="00616CAE" w:rsidRDefault="005C46B0" w:rsidP="00616CAE">
            <w:pPr>
              <w:jc w:val="right"/>
              <w:rPr>
                <w:rFonts w:cs="Arial"/>
                <w:b/>
                <w:szCs w:val="20"/>
              </w:rPr>
            </w:pPr>
            <w:r w:rsidRPr="00616CAE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628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C46B0" w:rsidRPr="00616CAE" w:rsidRDefault="005C46B0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1.4</w:t>
            </w:r>
          </w:p>
        </w:tc>
      </w:tr>
      <w:tr w:rsidR="005C46B0" w:rsidRPr="00616CAE" w:rsidTr="00616CAE">
        <w:tc>
          <w:tcPr>
            <w:tcW w:w="175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C46B0" w:rsidRPr="00616CAE" w:rsidRDefault="005C46B0" w:rsidP="00616CAE">
            <w:pPr>
              <w:jc w:val="right"/>
              <w:rPr>
                <w:rFonts w:cs="Arial"/>
                <w:b/>
                <w:szCs w:val="20"/>
              </w:rPr>
            </w:pPr>
            <w:r w:rsidRPr="00616CAE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628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C46B0" w:rsidRPr="00616CAE" w:rsidRDefault="005C46B0" w:rsidP="00616CAE">
            <w:pPr>
              <w:pStyle w:val="Hints"/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Manpower Management</w:t>
            </w:r>
          </w:p>
        </w:tc>
      </w:tr>
      <w:tr w:rsidR="005C46B0" w:rsidRPr="00616CAE" w:rsidTr="00616CAE">
        <w:tc>
          <w:tcPr>
            <w:tcW w:w="175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C46B0" w:rsidRPr="00616CAE" w:rsidRDefault="005C46B0" w:rsidP="00616CAE">
            <w:pPr>
              <w:jc w:val="right"/>
              <w:rPr>
                <w:rFonts w:cs="Arial"/>
                <w:b/>
                <w:szCs w:val="20"/>
              </w:rPr>
            </w:pPr>
            <w:r w:rsidRPr="00616CAE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6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C46B0" w:rsidRPr="00616CAE" w:rsidRDefault="005C46B0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 xml:space="preserve">Pet </w:t>
            </w:r>
            <w:proofErr w:type="spellStart"/>
            <w:r w:rsidRPr="00616CAE">
              <w:rPr>
                <w:rFonts w:cs="Arial"/>
                <w:szCs w:val="20"/>
              </w:rPr>
              <w:t>Samaco</w:t>
            </w:r>
            <w:proofErr w:type="spellEnd"/>
          </w:p>
        </w:tc>
        <w:tc>
          <w:tcPr>
            <w:tcW w:w="208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C46B0" w:rsidRPr="00616CAE" w:rsidRDefault="005C46B0" w:rsidP="00616CAE">
            <w:pPr>
              <w:jc w:val="right"/>
              <w:rPr>
                <w:rFonts w:cs="Arial"/>
                <w:b/>
                <w:szCs w:val="20"/>
              </w:rPr>
            </w:pPr>
            <w:r w:rsidRPr="00616CAE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294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C46B0" w:rsidRPr="00616CAE" w:rsidRDefault="005C46B0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08/12/14</w:t>
            </w:r>
          </w:p>
        </w:tc>
      </w:tr>
      <w:tr w:rsidR="005C46B0" w:rsidRPr="00616CAE" w:rsidTr="00616CAE">
        <w:tc>
          <w:tcPr>
            <w:tcW w:w="175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C46B0" w:rsidRPr="00616CAE" w:rsidRDefault="005C46B0" w:rsidP="00616CAE">
            <w:pPr>
              <w:jc w:val="right"/>
              <w:rPr>
                <w:rFonts w:cs="Arial"/>
                <w:b/>
                <w:szCs w:val="20"/>
              </w:rPr>
            </w:pPr>
            <w:r w:rsidRPr="00616CAE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6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C46B0" w:rsidRPr="00616CAE" w:rsidRDefault="005C46B0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08/12/14</w:t>
            </w:r>
          </w:p>
        </w:tc>
        <w:tc>
          <w:tcPr>
            <w:tcW w:w="208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C46B0" w:rsidRPr="00616CAE" w:rsidRDefault="005C46B0" w:rsidP="00616CAE">
            <w:pPr>
              <w:jc w:val="right"/>
              <w:rPr>
                <w:rFonts w:cs="Arial"/>
                <w:b/>
                <w:szCs w:val="20"/>
              </w:rPr>
            </w:pPr>
            <w:r w:rsidRPr="00616CAE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294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C46B0" w:rsidRPr="00616CAE" w:rsidRDefault="005C46B0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08/12/14</w:t>
            </w:r>
          </w:p>
        </w:tc>
      </w:tr>
      <w:tr w:rsidR="005C46B0" w:rsidRPr="00616CAE" w:rsidTr="00616CAE">
        <w:tc>
          <w:tcPr>
            <w:tcW w:w="2535" w:type="dxa"/>
            <w:gridSpan w:val="2"/>
            <w:tcBorders>
              <w:top w:val="single" w:sz="6" w:space="0" w:color="auto"/>
            </w:tcBorders>
          </w:tcPr>
          <w:p w:rsidR="005C46B0" w:rsidRPr="00616CAE" w:rsidRDefault="005C46B0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6848" w:type="dxa"/>
            <w:gridSpan w:val="3"/>
            <w:tcBorders>
              <w:top w:val="single" w:sz="6" w:space="0" w:color="auto"/>
            </w:tcBorders>
          </w:tcPr>
          <w:p w:rsidR="005C46B0" w:rsidRPr="00616CAE" w:rsidRDefault="00637A23" w:rsidP="00616CA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Contractor, Admin</w:t>
            </w:r>
          </w:p>
        </w:tc>
      </w:tr>
      <w:tr w:rsidR="005C46B0" w:rsidRPr="00616CAE" w:rsidTr="00616CAE">
        <w:tc>
          <w:tcPr>
            <w:tcW w:w="2535" w:type="dxa"/>
            <w:gridSpan w:val="2"/>
          </w:tcPr>
          <w:p w:rsidR="005C46B0" w:rsidRPr="00616CAE" w:rsidRDefault="005C46B0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6848" w:type="dxa"/>
            <w:gridSpan w:val="3"/>
          </w:tcPr>
          <w:p w:rsidR="005C46B0" w:rsidRPr="00616CAE" w:rsidRDefault="005C46B0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Presents information of the employee, including currently deployed jobs of the person</w:t>
            </w:r>
          </w:p>
        </w:tc>
      </w:tr>
      <w:tr w:rsidR="005C46B0" w:rsidRPr="00616CAE" w:rsidTr="00616CAE">
        <w:tc>
          <w:tcPr>
            <w:tcW w:w="2535" w:type="dxa"/>
            <w:gridSpan w:val="2"/>
          </w:tcPr>
          <w:p w:rsidR="005C46B0" w:rsidRPr="00616CAE" w:rsidRDefault="005C46B0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6848" w:type="dxa"/>
            <w:gridSpan w:val="3"/>
          </w:tcPr>
          <w:p w:rsidR="005C46B0" w:rsidRPr="00616CAE" w:rsidRDefault="005C46B0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User hits the “”Manpower Management” button</w:t>
            </w:r>
          </w:p>
        </w:tc>
      </w:tr>
      <w:tr w:rsidR="005C46B0" w:rsidRPr="00616CAE" w:rsidTr="00616CAE">
        <w:trPr>
          <w:trHeight w:val="255"/>
        </w:trPr>
        <w:tc>
          <w:tcPr>
            <w:tcW w:w="2535" w:type="dxa"/>
            <w:gridSpan w:val="2"/>
          </w:tcPr>
          <w:p w:rsidR="005C46B0" w:rsidRPr="00616CAE" w:rsidRDefault="005C46B0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6848" w:type="dxa"/>
            <w:gridSpan w:val="3"/>
          </w:tcPr>
          <w:p w:rsidR="005C46B0" w:rsidRPr="00616CAE" w:rsidRDefault="005C46B0" w:rsidP="005C46B0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1) Project must have Information of the needed employees to be deployed to the project</w:t>
            </w:r>
          </w:p>
        </w:tc>
      </w:tr>
      <w:tr w:rsidR="005C46B0" w:rsidRPr="00616CAE" w:rsidTr="00616CAE">
        <w:tc>
          <w:tcPr>
            <w:tcW w:w="2535" w:type="dxa"/>
            <w:gridSpan w:val="2"/>
          </w:tcPr>
          <w:p w:rsidR="005C46B0" w:rsidRPr="00616CAE" w:rsidRDefault="005C46B0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16CAE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16CAE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6848" w:type="dxa"/>
            <w:gridSpan w:val="3"/>
          </w:tcPr>
          <w:p w:rsidR="005C46B0" w:rsidRPr="00616CAE" w:rsidRDefault="005C46B0" w:rsidP="0047735C">
            <w:pPr>
              <w:numPr>
                <w:ilvl w:val="4"/>
                <w:numId w:val="6"/>
              </w:numPr>
              <w:ind w:left="252" w:hanging="270"/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System leaves the Manpower Management Tab</w:t>
            </w:r>
          </w:p>
          <w:p w:rsidR="005C46B0" w:rsidRPr="00616CAE" w:rsidRDefault="005C46B0" w:rsidP="0047735C">
            <w:pPr>
              <w:numPr>
                <w:ilvl w:val="4"/>
                <w:numId w:val="6"/>
              </w:numPr>
              <w:ind w:left="252" w:hanging="270"/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Information will also be sent to the employee management team, where they may compute the salary of the employees</w:t>
            </w:r>
          </w:p>
        </w:tc>
      </w:tr>
      <w:tr w:rsidR="005C46B0" w:rsidRPr="00616CAE" w:rsidTr="00616CAE">
        <w:tc>
          <w:tcPr>
            <w:tcW w:w="2535" w:type="dxa"/>
            <w:gridSpan w:val="2"/>
          </w:tcPr>
          <w:p w:rsidR="005C46B0" w:rsidRPr="00616CAE" w:rsidRDefault="005C46B0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6848" w:type="dxa"/>
            <w:gridSpan w:val="3"/>
          </w:tcPr>
          <w:p w:rsidR="005C46B0" w:rsidRPr="00616CAE" w:rsidRDefault="005C46B0" w:rsidP="0047735C">
            <w:pPr>
              <w:numPr>
                <w:ilvl w:val="0"/>
                <w:numId w:val="14"/>
              </w:numPr>
              <w:ind w:left="252" w:hanging="252"/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User inputs the ID of the employee</w:t>
            </w:r>
          </w:p>
          <w:p w:rsidR="005C46B0" w:rsidRPr="00616CAE" w:rsidRDefault="005C46B0" w:rsidP="0047735C">
            <w:pPr>
              <w:numPr>
                <w:ilvl w:val="0"/>
                <w:numId w:val="14"/>
              </w:numPr>
              <w:ind w:left="252" w:hanging="252"/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System shows the information on the employee</w:t>
            </w:r>
          </w:p>
        </w:tc>
      </w:tr>
      <w:tr w:rsidR="005C46B0" w:rsidRPr="00616CAE" w:rsidTr="00616CAE">
        <w:tc>
          <w:tcPr>
            <w:tcW w:w="2535" w:type="dxa"/>
            <w:gridSpan w:val="2"/>
          </w:tcPr>
          <w:p w:rsidR="005C46B0" w:rsidRPr="00616CAE" w:rsidRDefault="005C46B0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6848" w:type="dxa"/>
            <w:gridSpan w:val="3"/>
          </w:tcPr>
          <w:p w:rsidR="005C46B0" w:rsidRPr="00616CAE" w:rsidRDefault="005C46B0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N/A</w:t>
            </w:r>
          </w:p>
        </w:tc>
      </w:tr>
      <w:tr w:rsidR="005C46B0" w:rsidRPr="00616CAE" w:rsidTr="00616CAE">
        <w:tc>
          <w:tcPr>
            <w:tcW w:w="2535" w:type="dxa"/>
            <w:gridSpan w:val="2"/>
          </w:tcPr>
          <w:p w:rsidR="005C46B0" w:rsidRPr="00616CAE" w:rsidRDefault="005C46B0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6848" w:type="dxa"/>
            <w:gridSpan w:val="3"/>
          </w:tcPr>
          <w:p w:rsidR="005C46B0" w:rsidRPr="00616CAE" w:rsidRDefault="005C46B0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1.a User inputs an invalid employee ID</w:t>
            </w:r>
          </w:p>
          <w:p w:rsidR="005C46B0" w:rsidRPr="00616CAE" w:rsidRDefault="005C46B0" w:rsidP="00616CAE">
            <w:pPr>
              <w:ind w:firstLine="105"/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1. Error message is shown</w:t>
            </w:r>
          </w:p>
          <w:p w:rsidR="005C46B0" w:rsidRPr="00616CAE" w:rsidRDefault="005C46B0" w:rsidP="00616CAE">
            <w:pPr>
              <w:ind w:firstLine="105"/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2. User is brought back to previous window</w:t>
            </w:r>
          </w:p>
        </w:tc>
      </w:tr>
      <w:tr w:rsidR="005C46B0" w:rsidRPr="00616CAE" w:rsidTr="00616CAE">
        <w:tc>
          <w:tcPr>
            <w:tcW w:w="2535" w:type="dxa"/>
            <w:gridSpan w:val="2"/>
          </w:tcPr>
          <w:p w:rsidR="005C46B0" w:rsidRPr="00616CAE" w:rsidRDefault="005C46B0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6848" w:type="dxa"/>
            <w:gridSpan w:val="3"/>
          </w:tcPr>
          <w:p w:rsidR="005C46B0" w:rsidRPr="00616CAE" w:rsidRDefault="005C46B0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4.1 Salary Computation</w:t>
            </w:r>
          </w:p>
        </w:tc>
      </w:tr>
      <w:tr w:rsidR="005C46B0" w:rsidRPr="00616CAE" w:rsidTr="00616CAE">
        <w:tc>
          <w:tcPr>
            <w:tcW w:w="2535" w:type="dxa"/>
            <w:gridSpan w:val="2"/>
          </w:tcPr>
          <w:p w:rsidR="005C46B0" w:rsidRPr="00616CAE" w:rsidRDefault="005C46B0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6848" w:type="dxa"/>
            <w:gridSpan w:val="3"/>
          </w:tcPr>
          <w:p w:rsidR="005C46B0" w:rsidRPr="00616CAE" w:rsidRDefault="005C46B0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 xml:space="preserve">Every </w:t>
            </w:r>
            <w:bookmarkStart w:id="2" w:name="_GoBack"/>
            <w:bookmarkEnd w:id="2"/>
            <w:r w:rsidRPr="00616CAE">
              <w:rPr>
                <w:rFonts w:cs="Arial"/>
                <w:szCs w:val="20"/>
              </w:rPr>
              <w:t>time the admin needs to check the availability/status of an employee</w:t>
            </w:r>
          </w:p>
        </w:tc>
      </w:tr>
      <w:tr w:rsidR="005C46B0" w:rsidRPr="00616CAE" w:rsidTr="00616CAE">
        <w:tc>
          <w:tcPr>
            <w:tcW w:w="2535" w:type="dxa"/>
            <w:gridSpan w:val="2"/>
          </w:tcPr>
          <w:p w:rsidR="005C46B0" w:rsidRPr="00616CAE" w:rsidRDefault="005C46B0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6848" w:type="dxa"/>
            <w:gridSpan w:val="3"/>
          </w:tcPr>
          <w:p w:rsidR="005C46B0" w:rsidRPr="00616CAE" w:rsidRDefault="00616CAE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N/A</w:t>
            </w:r>
          </w:p>
        </w:tc>
      </w:tr>
      <w:tr w:rsidR="005C46B0" w:rsidRPr="00616CAE" w:rsidTr="00616CAE">
        <w:tc>
          <w:tcPr>
            <w:tcW w:w="2535" w:type="dxa"/>
            <w:gridSpan w:val="2"/>
          </w:tcPr>
          <w:p w:rsidR="005C46B0" w:rsidRPr="00616CAE" w:rsidRDefault="005C46B0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6848" w:type="dxa"/>
            <w:gridSpan w:val="3"/>
          </w:tcPr>
          <w:p w:rsidR="005C46B0" w:rsidRPr="00616CAE" w:rsidRDefault="00616CAE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N/A</w:t>
            </w:r>
          </w:p>
        </w:tc>
      </w:tr>
      <w:tr w:rsidR="005C46B0" w:rsidRPr="00616CAE" w:rsidTr="00616CAE">
        <w:tc>
          <w:tcPr>
            <w:tcW w:w="2535" w:type="dxa"/>
            <w:gridSpan w:val="2"/>
          </w:tcPr>
          <w:p w:rsidR="005C46B0" w:rsidRPr="00616CAE" w:rsidRDefault="005C46B0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6848" w:type="dxa"/>
            <w:gridSpan w:val="3"/>
          </w:tcPr>
          <w:p w:rsidR="005C46B0" w:rsidRPr="00616CAE" w:rsidRDefault="00616CAE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N/A</w:t>
            </w:r>
          </w:p>
        </w:tc>
      </w:tr>
    </w:tbl>
    <w:p w:rsidR="005C46B0" w:rsidRPr="00616CAE" w:rsidRDefault="005C46B0" w:rsidP="00B2550D">
      <w:pPr>
        <w:pStyle w:val="Heading1"/>
        <w:numPr>
          <w:ilvl w:val="0"/>
          <w:numId w:val="0"/>
        </w:numPr>
      </w:pPr>
    </w:p>
    <w:p w:rsidR="00616CAE" w:rsidRPr="00616CAE" w:rsidRDefault="00616CAE" w:rsidP="00616CAE"/>
    <w:p w:rsidR="00616CAE" w:rsidRPr="00616CAE" w:rsidRDefault="00616CAE" w:rsidP="00616CAE"/>
    <w:p w:rsidR="00616CAE" w:rsidRPr="00616CAE" w:rsidRDefault="00616CAE" w:rsidP="00616CAE"/>
    <w:p w:rsidR="00616CAE" w:rsidRPr="00616CAE" w:rsidRDefault="00616CAE" w:rsidP="00616CAE"/>
    <w:p w:rsidR="00616CAE" w:rsidRPr="00616CAE" w:rsidRDefault="00616CAE" w:rsidP="00616CAE"/>
    <w:p w:rsidR="00616CAE" w:rsidRPr="00616CAE" w:rsidRDefault="00616CAE" w:rsidP="00616CAE"/>
    <w:p w:rsidR="00616CAE" w:rsidRPr="00616CAE" w:rsidRDefault="00616CAE" w:rsidP="00616CAE"/>
    <w:p w:rsidR="00616CAE" w:rsidRDefault="00616CAE" w:rsidP="00616CAE"/>
    <w:p w:rsidR="00637A23" w:rsidRDefault="00637A23" w:rsidP="00616CAE"/>
    <w:p w:rsidR="00637A23" w:rsidRDefault="00637A23" w:rsidP="00616CAE"/>
    <w:p w:rsidR="00637A23" w:rsidRDefault="00637A23" w:rsidP="00616CAE"/>
    <w:p w:rsidR="00637A23" w:rsidRDefault="00637A23" w:rsidP="00616CAE"/>
    <w:p w:rsidR="00637A23" w:rsidRDefault="00637A23" w:rsidP="00616CAE"/>
    <w:p w:rsidR="00637A23" w:rsidRDefault="00637A23" w:rsidP="00616CAE"/>
    <w:p w:rsidR="00637A23" w:rsidRPr="00616CAE" w:rsidRDefault="00637A23" w:rsidP="00616CAE"/>
    <w:p w:rsidR="00616CAE" w:rsidRPr="00616CAE" w:rsidRDefault="00616CAE" w:rsidP="00616CAE"/>
    <w:p w:rsidR="00B2550D" w:rsidRPr="00616CAE" w:rsidRDefault="00B2550D" w:rsidP="00B2550D">
      <w:pPr>
        <w:pStyle w:val="Heading1"/>
        <w:numPr>
          <w:ilvl w:val="0"/>
          <w:numId w:val="0"/>
        </w:numPr>
      </w:pPr>
      <w:r w:rsidRPr="00616CAE">
        <w:lastRenderedPageBreak/>
        <w:t>2 Quotation Processing</w:t>
      </w:r>
    </w:p>
    <w:p w:rsidR="00B2550D" w:rsidRPr="00616CAE" w:rsidRDefault="00B2550D" w:rsidP="00B2550D">
      <w:pPr>
        <w:pStyle w:val="Heading2"/>
        <w:numPr>
          <w:ilvl w:val="0"/>
          <w:numId w:val="0"/>
        </w:numPr>
        <w:ind w:left="576" w:hanging="576"/>
      </w:pPr>
      <w:r w:rsidRPr="00616CAE">
        <w:t>2.1 Material Costing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B2550D" w:rsidRPr="00616CAE" w:rsidTr="00616CAE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Cs w:val="20"/>
              </w:rPr>
            </w:pPr>
            <w:r w:rsidRPr="00616CAE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2550D" w:rsidRPr="00616CAE" w:rsidRDefault="00B2550D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2.1</w:t>
            </w:r>
          </w:p>
        </w:tc>
      </w:tr>
      <w:tr w:rsidR="00B2550D" w:rsidRPr="00616CAE" w:rsidTr="00616CA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Cs w:val="20"/>
              </w:rPr>
            </w:pPr>
            <w:r w:rsidRPr="00616CAE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2550D" w:rsidRPr="00616CAE" w:rsidRDefault="00B2550D" w:rsidP="00616CAE">
            <w:pPr>
              <w:pStyle w:val="Hints"/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Material Costing</w:t>
            </w:r>
          </w:p>
        </w:tc>
      </w:tr>
      <w:tr w:rsidR="00B2550D" w:rsidRPr="00616CAE" w:rsidTr="00616CA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Cs w:val="20"/>
              </w:rPr>
            </w:pPr>
            <w:r w:rsidRPr="00616CAE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2550D" w:rsidRPr="00616CAE" w:rsidRDefault="00B2550D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 xml:space="preserve">Pet </w:t>
            </w:r>
            <w:proofErr w:type="spellStart"/>
            <w:r w:rsidRPr="00616CAE">
              <w:rPr>
                <w:rFonts w:cs="Arial"/>
                <w:szCs w:val="20"/>
              </w:rPr>
              <w:t>Samaco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Cs w:val="20"/>
              </w:rPr>
            </w:pPr>
            <w:r w:rsidRPr="00616CAE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2550D" w:rsidRPr="00616CAE" w:rsidRDefault="00B2550D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08/12/14</w:t>
            </w:r>
          </w:p>
        </w:tc>
      </w:tr>
      <w:tr w:rsidR="00B2550D" w:rsidRPr="00616CAE" w:rsidTr="00616CA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Cs w:val="20"/>
              </w:rPr>
            </w:pPr>
            <w:r w:rsidRPr="00616CAE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2550D" w:rsidRPr="00616CAE" w:rsidRDefault="00B2550D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08/12/14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Cs w:val="20"/>
              </w:rPr>
            </w:pPr>
            <w:r w:rsidRPr="00616CAE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2550D" w:rsidRPr="00616CAE" w:rsidRDefault="00B2550D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08/12/14</w:t>
            </w:r>
          </w:p>
        </w:tc>
      </w:tr>
      <w:tr w:rsidR="00B2550D" w:rsidRPr="00616CAE" w:rsidTr="00616CAE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B2550D" w:rsidRPr="00616CAE" w:rsidRDefault="00637A23" w:rsidP="00616CAE">
            <w:pPr>
              <w:rPr>
                <w:rFonts w:cs="Arial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Contractor (User or Admin)</w:t>
            </w:r>
          </w:p>
        </w:tc>
      </w:tr>
      <w:tr w:rsidR="00B2550D" w:rsidRPr="00616CAE" w:rsidTr="00616CAE">
        <w:tc>
          <w:tcPr>
            <w:tcW w:w="2628" w:type="dxa"/>
            <w:gridSpan w:val="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B2550D" w:rsidRPr="00616CAE" w:rsidRDefault="00B2550D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Presents price and availability of the needed materials for a project</w:t>
            </w:r>
          </w:p>
        </w:tc>
      </w:tr>
      <w:tr w:rsidR="00B2550D" w:rsidRPr="00616CAE" w:rsidTr="00616CAE">
        <w:tc>
          <w:tcPr>
            <w:tcW w:w="2628" w:type="dxa"/>
            <w:gridSpan w:val="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B2550D" w:rsidRPr="00616CAE" w:rsidRDefault="00B2550D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User hits the “”Material Costing” button</w:t>
            </w:r>
          </w:p>
        </w:tc>
      </w:tr>
      <w:tr w:rsidR="00B2550D" w:rsidRPr="00616CAE" w:rsidTr="00616CAE">
        <w:trPr>
          <w:trHeight w:val="255"/>
        </w:trPr>
        <w:tc>
          <w:tcPr>
            <w:tcW w:w="2628" w:type="dxa"/>
            <w:gridSpan w:val="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B2550D" w:rsidRPr="00616CAE" w:rsidRDefault="00B2550D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1) All materials have IDs and Prices associated with them</w:t>
            </w:r>
          </w:p>
        </w:tc>
      </w:tr>
      <w:tr w:rsidR="00B2550D" w:rsidRPr="00616CAE" w:rsidTr="00616CAE">
        <w:tc>
          <w:tcPr>
            <w:tcW w:w="2628" w:type="dxa"/>
            <w:gridSpan w:val="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16CAE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16CAE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B2550D" w:rsidRPr="00616CAE" w:rsidRDefault="00B2550D" w:rsidP="0047735C">
            <w:pPr>
              <w:numPr>
                <w:ilvl w:val="4"/>
                <w:numId w:val="6"/>
              </w:numPr>
              <w:ind w:left="252" w:hanging="270"/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System prints a quotation of all the materials and their prices</w:t>
            </w:r>
          </w:p>
        </w:tc>
      </w:tr>
      <w:tr w:rsidR="00B2550D" w:rsidRPr="00616CAE" w:rsidTr="00616CAE">
        <w:tc>
          <w:tcPr>
            <w:tcW w:w="2628" w:type="dxa"/>
            <w:gridSpan w:val="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B2550D" w:rsidRPr="00616CAE" w:rsidRDefault="00B2550D" w:rsidP="0047735C">
            <w:pPr>
              <w:numPr>
                <w:ilvl w:val="0"/>
                <w:numId w:val="14"/>
              </w:numPr>
              <w:ind w:left="252" w:hanging="252"/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System shows the order cart</w:t>
            </w:r>
          </w:p>
          <w:p w:rsidR="00B2550D" w:rsidRPr="00616CAE" w:rsidRDefault="00B2550D" w:rsidP="0047735C">
            <w:pPr>
              <w:numPr>
                <w:ilvl w:val="0"/>
                <w:numId w:val="14"/>
              </w:numPr>
              <w:ind w:left="252" w:hanging="252"/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User inputs the ID of the material needed</w:t>
            </w:r>
          </w:p>
          <w:p w:rsidR="00B2550D" w:rsidRPr="00616CAE" w:rsidRDefault="00B2550D" w:rsidP="0047735C">
            <w:pPr>
              <w:numPr>
                <w:ilvl w:val="0"/>
                <w:numId w:val="14"/>
              </w:numPr>
              <w:ind w:left="252" w:hanging="252"/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System shows information on the material</w:t>
            </w:r>
          </w:p>
          <w:p w:rsidR="00B2550D" w:rsidRPr="00616CAE" w:rsidRDefault="00B2550D" w:rsidP="0047735C">
            <w:pPr>
              <w:numPr>
                <w:ilvl w:val="0"/>
                <w:numId w:val="14"/>
              </w:numPr>
              <w:ind w:left="252" w:hanging="252"/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User inputs the needed amount of the material</w:t>
            </w:r>
          </w:p>
          <w:p w:rsidR="00B2550D" w:rsidRPr="00616CAE" w:rsidRDefault="00B2550D" w:rsidP="0047735C">
            <w:pPr>
              <w:numPr>
                <w:ilvl w:val="0"/>
                <w:numId w:val="14"/>
              </w:numPr>
              <w:ind w:left="252" w:hanging="252"/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System places materials in the order cart</w:t>
            </w:r>
          </w:p>
          <w:p w:rsidR="00B2550D" w:rsidRPr="00616CAE" w:rsidRDefault="00B2550D" w:rsidP="0047735C">
            <w:pPr>
              <w:numPr>
                <w:ilvl w:val="0"/>
                <w:numId w:val="14"/>
              </w:numPr>
              <w:ind w:left="252" w:hanging="252"/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System/User repeats 1-5 until all the materials are in the order cart</w:t>
            </w:r>
          </w:p>
          <w:p w:rsidR="00B2550D" w:rsidRPr="00616CAE" w:rsidRDefault="00B2550D" w:rsidP="0047735C">
            <w:pPr>
              <w:numPr>
                <w:ilvl w:val="0"/>
                <w:numId w:val="14"/>
              </w:numPr>
              <w:ind w:left="252" w:hanging="252"/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User accepts the order cart</w:t>
            </w:r>
          </w:p>
          <w:p w:rsidR="00B2550D" w:rsidRPr="00616CAE" w:rsidRDefault="00B2550D" w:rsidP="0047735C">
            <w:pPr>
              <w:numPr>
                <w:ilvl w:val="0"/>
                <w:numId w:val="14"/>
              </w:numPr>
              <w:ind w:left="252" w:hanging="252"/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System gives an ID to the order cart</w:t>
            </w:r>
          </w:p>
        </w:tc>
      </w:tr>
      <w:tr w:rsidR="00B2550D" w:rsidRPr="00616CAE" w:rsidTr="00616CAE">
        <w:tc>
          <w:tcPr>
            <w:tcW w:w="2628" w:type="dxa"/>
            <w:gridSpan w:val="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B2550D" w:rsidRPr="00616CAE" w:rsidRDefault="00B2550D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6.a. User finds errors in the order cart</w:t>
            </w:r>
          </w:p>
          <w:p w:rsidR="00B2550D" w:rsidRPr="00616CAE" w:rsidRDefault="00B2550D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 xml:space="preserve">  1) User selects the materials with the errors</w:t>
            </w:r>
          </w:p>
          <w:p w:rsidR="00B2550D" w:rsidRPr="00616CAE" w:rsidRDefault="00B2550D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 xml:space="preserve">  2) User changes the material order information/removes the material from the cart</w:t>
            </w:r>
          </w:p>
          <w:p w:rsidR="00B2550D" w:rsidRPr="00616CAE" w:rsidRDefault="00B2550D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 xml:space="preserve">  3) System goes back to the order cart </w:t>
            </w:r>
          </w:p>
          <w:p w:rsidR="00B2550D" w:rsidRPr="00616CAE" w:rsidRDefault="00B2550D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6.b User wants to delete the whole order cart</w:t>
            </w:r>
          </w:p>
          <w:p w:rsidR="00B2550D" w:rsidRPr="00616CAE" w:rsidRDefault="00B2550D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 xml:space="preserve">  1) User presses the “Delete Order Cart”</w:t>
            </w:r>
          </w:p>
          <w:p w:rsidR="00B2550D" w:rsidRPr="00616CAE" w:rsidRDefault="00B2550D" w:rsidP="00616CAE">
            <w:pPr>
              <w:ind w:firstLine="105"/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2) System removes all materials from the current order cart</w:t>
            </w:r>
          </w:p>
          <w:p w:rsidR="00B2550D" w:rsidRPr="00616CAE" w:rsidRDefault="00B2550D" w:rsidP="00616CAE">
            <w:pPr>
              <w:ind w:firstLine="105"/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3) System goes back to the order cart</w:t>
            </w:r>
          </w:p>
        </w:tc>
      </w:tr>
      <w:tr w:rsidR="00B2550D" w:rsidRPr="00616CAE" w:rsidTr="00616CAE">
        <w:tc>
          <w:tcPr>
            <w:tcW w:w="2628" w:type="dxa"/>
            <w:gridSpan w:val="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 xml:space="preserve">     Exceptions:</w:t>
            </w:r>
          </w:p>
        </w:tc>
        <w:tc>
          <w:tcPr>
            <w:tcW w:w="7110" w:type="dxa"/>
            <w:gridSpan w:val="3"/>
          </w:tcPr>
          <w:p w:rsidR="00B2550D" w:rsidRPr="00616CAE" w:rsidRDefault="00B2550D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1.a User inputs an invalid material ID</w:t>
            </w:r>
          </w:p>
          <w:p w:rsidR="00B2550D" w:rsidRPr="00616CAE" w:rsidRDefault="00B2550D" w:rsidP="00616CAE">
            <w:pPr>
              <w:ind w:firstLine="105"/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1. Error message is shown</w:t>
            </w:r>
          </w:p>
          <w:p w:rsidR="00B2550D" w:rsidRPr="00616CAE" w:rsidRDefault="00B2550D" w:rsidP="00616CAE">
            <w:pPr>
              <w:ind w:firstLine="105"/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2. User is brought back to previous window</w:t>
            </w:r>
          </w:p>
          <w:p w:rsidR="00B2550D" w:rsidRPr="00616CAE" w:rsidRDefault="00B2550D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2.a User inputs an invalid amount of materials</w:t>
            </w:r>
          </w:p>
          <w:p w:rsidR="00B2550D" w:rsidRPr="00616CAE" w:rsidRDefault="00B2550D" w:rsidP="00616CAE">
            <w:pPr>
              <w:ind w:firstLine="105"/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 xml:space="preserve">  1. Error message is shown</w:t>
            </w:r>
          </w:p>
          <w:p w:rsidR="00B2550D" w:rsidRPr="00616CAE" w:rsidRDefault="00B2550D" w:rsidP="00616CAE">
            <w:pPr>
              <w:ind w:firstLine="105"/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 xml:space="preserve">  2. User is brought back to previous window</w:t>
            </w:r>
          </w:p>
        </w:tc>
      </w:tr>
      <w:tr w:rsidR="00B2550D" w:rsidRPr="00616CAE" w:rsidTr="00616CAE">
        <w:tc>
          <w:tcPr>
            <w:tcW w:w="2628" w:type="dxa"/>
            <w:gridSpan w:val="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B2550D" w:rsidRPr="00616CAE" w:rsidRDefault="00B2550D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N/A</w:t>
            </w:r>
          </w:p>
        </w:tc>
      </w:tr>
      <w:tr w:rsidR="00B2550D" w:rsidRPr="00616CAE" w:rsidTr="00616CAE">
        <w:tc>
          <w:tcPr>
            <w:tcW w:w="2628" w:type="dxa"/>
            <w:gridSpan w:val="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B2550D" w:rsidRPr="00616CAE" w:rsidRDefault="00B2550D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Every time a contract needs materials</w:t>
            </w:r>
          </w:p>
        </w:tc>
      </w:tr>
      <w:tr w:rsidR="00B2550D" w:rsidRPr="00616CAE" w:rsidTr="00616CAE">
        <w:tc>
          <w:tcPr>
            <w:tcW w:w="2628" w:type="dxa"/>
            <w:gridSpan w:val="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B2550D" w:rsidRPr="00616CAE" w:rsidRDefault="00B2550D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N/A</w:t>
            </w:r>
          </w:p>
        </w:tc>
      </w:tr>
      <w:tr w:rsidR="00B2550D" w:rsidRPr="00616CAE" w:rsidTr="00616CAE">
        <w:tc>
          <w:tcPr>
            <w:tcW w:w="2628" w:type="dxa"/>
            <w:gridSpan w:val="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B2550D" w:rsidRPr="00616CAE" w:rsidRDefault="00B2550D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N/A</w:t>
            </w:r>
          </w:p>
        </w:tc>
      </w:tr>
      <w:tr w:rsidR="00B2550D" w:rsidRPr="00616CAE" w:rsidTr="00616CAE">
        <w:tc>
          <w:tcPr>
            <w:tcW w:w="2628" w:type="dxa"/>
            <w:gridSpan w:val="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B2550D" w:rsidRPr="00616CAE" w:rsidRDefault="00B2550D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N/A</w:t>
            </w:r>
          </w:p>
        </w:tc>
      </w:tr>
    </w:tbl>
    <w:p w:rsidR="00B2550D" w:rsidRPr="00616CAE" w:rsidRDefault="00B2550D" w:rsidP="00B2550D"/>
    <w:p w:rsidR="00B2550D" w:rsidRPr="00616CAE" w:rsidRDefault="00B2550D" w:rsidP="00B2550D"/>
    <w:p w:rsidR="00616CAE" w:rsidRPr="00616CAE" w:rsidRDefault="00616CAE" w:rsidP="00B2550D"/>
    <w:p w:rsidR="00616CAE" w:rsidRPr="00616CAE" w:rsidRDefault="00616CAE" w:rsidP="00B2550D"/>
    <w:p w:rsidR="00616CAE" w:rsidRDefault="00616CAE" w:rsidP="00B2550D"/>
    <w:p w:rsidR="00637A23" w:rsidRPr="00616CAE" w:rsidRDefault="00637A23" w:rsidP="00B2550D"/>
    <w:p w:rsidR="00616CAE" w:rsidRPr="00616CAE" w:rsidRDefault="00616CAE" w:rsidP="00B2550D"/>
    <w:p w:rsidR="00616CAE" w:rsidRPr="00616CAE" w:rsidRDefault="00616CAE" w:rsidP="00B2550D"/>
    <w:p w:rsidR="00616CAE" w:rsidRPr="00616CAE" w:rsidRDefault="00616CAE" w:rsidP="00B2550D"/>
    <w:p w:rsidR="00616CAE" w:rsidRPr="00616CAE" w:rsidRDefault="00616CAE" w:rsidP="00B2550D"/>
    <w:p w:rsidR="00B2550D" w:rsidRPr="00616CAE" w:rsidRDefault="00B2550D" w:rsidP="00B2550D">
      <w:pPr>
        <w:pStyle w:val="Heading2"/>
        <w:numPr>
          <w:ilvl w:val="0"/>
          <w:numId w:val="0"/>
        </w:numPr>
        <w:ind w:left="576" w:hanging="576"/>
      </w:pPr>
      <w:r w:rsidRPr="00616CAE">
        <w:lastRenderedPageBreak/>
        <w:t>2.2 Labor Costing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B2550D" w:rsidRPr="00616CAE" w:rsidTr="00616CAE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Cs w:val="20"/>
              </w:rPr>
            </w:pPr>
            <w:r w:rsidRPr="00616CAE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2550D" w:rsidRPr="00616CAE" w:rsidRDefault="00B2550D" w:rsidP="00616CAE">
            <w:pPr>
              <w:pStyle w:val="Hints"/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2.2</w:t>
            </w:r>
          </w:p>
        </w:tc>
      </w:tr>
      <w:tr w:rsidR="00B2550D" w:rsidRPr="00616CAE" w:rsidTr="00616CA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Cs w:val="20"/>
              </w:rPr>
            </w:pPr>
            <w:r w:rsidRPr="00616CAE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2550D" w:rsidRPr="00616CAE" w:rsidRDefault="00B2550D" w:rsidP="00616CAE">
            <w:pPr>
              <w:pStyle w:val="Hints"/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 xml:space="preserve">Javier </w:t>
            </w:r>
            <w:proofErr w:type="spellStart"/>
            <w:r w:rsidRPr="00616CAE">
              <w:rPr>
                <w:rFonts w:cs="Arial"/>
                <w:color w:val="auto"/>
              </w:rPr>
              <w:t>Flavier</w:t>
            </w:r>
            <w:proofErr w:type="spellEnd"/>
            <w:r w:rsidRPr="00616CAE">
              <w:rPr>
                <w:rFonts w:cs="Arial"/>
                <w:color w:val="auto"/>
              </w:rPr>
              <w:t xml:space="preserve"> </w:t>
            </w:r>
          </w:p>
        </w:tc>
      </w:tr>
      <w:tr w:rsidR="00B2550D" w:rsidRPr="00616CAE" w:rsidTr="00616CA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Cs w:val="20"/>
              </w:rPr>
            </w:pPr>
            <w:r w:rsidRPr="00616CAE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2550D" w:rsidRPr="00616CAE" w:rsidRDefault="00B2550D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John Michael Santos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Cs w:val="20"/>
              </w:rPr>
            </w:pPr>
            <w:r w:rsidRPr="00616CAE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2550D" w:rsidRPr="00616CAE" w:rsidRDefault="00B2550D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August 12, 2014</w:t>
            </w:r>
          </w:p>
        </w:tc>
      </w:tr>
      <w:tr w:rsidR="00B2550D" w:rsidRPr="00616CAE" w:rsidTr="00616CA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Cs w:val="20"/>
              </w:rPr>
            </w:pPr>
            <w:r w:rsidRPr="00616CAE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2550D" w:rsidRPr="00616CAE" w:rsidRDefault="00B2550D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August 12,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Cs w:val="20"/>
              </w:rPr>
            </w:pPr>
            <w:r w:rsidRPr="00616CAE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2550D" w:rsidRPr="00616CAE" w:rsidRDefault="00B2550D" w:rsidP="00616CAE">
            <w:pPr>
              <w:rPr>
                <w:rFonts w:cs="Arial"/>
                <w:szCs w:val="20"/>
              </w:rPr>
            </w:pPr>
          </w:p>
        </w:tc>
      </w:tr>
      <w:tr w:rsidR="00B2550D" w:rsidRPr="00616CAE" w:rsidTr="00616CAE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B2550D" w:rsidRPr="00616CAE" w:rsidRDefault="00637A23" w:rsidP="00616CAE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000000" w:themeColor="text1"/>
              </w:rPr>
              <w:t>Contractor (User or Admin)</w:t>
            </w:r>
          </w:p>
        </w:tc>
      </w:tr>
      <w:tr w:rsidR="00B2550D" w:rsidRPr="00616CAE" w:rsidTr="00616CAE">
        <w:tc>
          <w:tcPr>
            <w:tcW w:w="2628" w:type="dxa"/>
            <w:gridSpan w:val="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B2550D" w:rsidRPr="00616CAE" w:rsidRDefault="00B2550D" w:rsidP="00616CAE">
            <w:pPr>
              <w:pStyle w:val="Hints"/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Allows the user to assess the employees needed for the project and their labor costs</w:t>
            </w:r>
          </w:p>
        </w:tc>
      </w:tr>
      <w:tr w:rsidR="00B2550D" w:rsidRPr="00616CAE" w:rsidTr="00616CAE">
        <w:tc>
          <w:tcPr>
            <w:tcW w:w="2628" w:type="dxa"/>
            <w:gridSpan w:val="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B2550D" w:rsidRPr="00616CAE" w:rsidRDefault="00B2550D" w:rsidP="0047735C">
            <w:pPr>
              <w:pStyle w:val="Hints"/>
              <w:numPr>
                <w:ilvl w:val="0"/>
                <w:numId w:val="8"/>
              </w:numPr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User will input information and service hours of an employee</w:t>
            </w:r>
          </w:p>
          <w:p w:rsidR="00B2550D" w:rsidRPr="00616CAE" w:rsidRDefault="00B2550D" w:rsidP="0047735C">
            <w:pPr>
              <w:pStyle w:val="Hints"/>
              <w:numPr>
                <w:ilvl w:val="0"/>
                <w:numId w:val="8"/>
              </w:numPr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User will send this information for payroll</w:t>
            </w:r>
          </w:p>
        </w:tc>
      </w:tr>
      <w:tr w:rsidR="00B2550D" w:rsidRPr="00616CAE" w:rsidTr="00616CAE">
        <w:trPr>
          <w:trHeight w:val="813"/>
        </w:trPr>
        <w:tc>
          <w:tcPr>
            <w:tcW w:w="2628" w:type="dxa"/>
            <w:gridSpan w:val="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B2550D" w:rsidRPr="00616CAE" w:rsidRDefault="00B2550D" w:rsidP="0047735C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Upon processing the contract into a project, it must have the information of the employees to be deployed</w:t>
            </w:r>
          </w:p>
          <w:p w:rsidR="00B2550D" w:rsidRPr="00616CAE" w:rsidRDefault="00B2550D" w:rsidP="0047735C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Employees listed should have served for a time being in the project involved</w:t>
            </w:r>
          </w:p>
        </w:tc>
      </w:tr>
      <w:tr w:rsidR="00B2550D" w:rsidRPr="00616CAE" w:rsidTr="00616CAE">
        <w:tc>
          <w:tcPr>
            <w:tcW w:w="2628" w:type="dxa"/>
            <w:gridSpan w:val="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16CAE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16CAE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B2550D" w:rsidRPr="00616CAE" w:rsidRDefault="00B2550D" w:rsidP="0047735C">
            <w:pPr>
              <w:numPr>
                <w:ilvl w:val="0"/>
                <w:numId w:val="5"/>
              </w:numPr>
              <w:ind w:left="360"/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Working hours of employees are input.</w:t>
            </w:r>
          </w:p>
          <w:p w:rsidR="00B2550D" w:rsidRPr="00616CAE" w:rsidRDefault="00B2550D" w:rsidP="0047735C">
            <w:pPr>
              <w:numPr>
                <w:ilvl w:val="0"/>
                <w:numId w:val="5"/>
              </w:numPr>
              <w:ind w:left="360"/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Information of the workers received.</w:t>
            </w:r>
          </w:p>
          <w:p w:rsidR="00B2550D" w:rsidRPr="00616CAE" w:rsidRDefault="00B2550D" w:rsidP="0047735C">
            <w:pPr>
              <w:numPr>
                <w:ilvl w:val="0"/>
                <w:numId w:val="5"/>
              </w:numPr>
              <w:ind w:left="360"/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Summary of payroll now sent to the Manpower Management</w:t>
            </w:r>
          </w:p>
        </w:tc>
      </w:tr>
      <w:tr w:rsidR="00B2550D" w:rsidRPr="00616CAE" w:rsidTr="00616CAE">
        <w:tc>
          <w:tcPr>
            <w:tcW w:w="2628" w:type="dxa"/>
            <w:gridSpan w:val="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B2550D" w:rsidRPr="00616CAE" w:rsidRDefault="00B2550D" w:rsidP="0047735C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The Foreman will go to the respective window</w:t>
            </w:r>
          </w:p>
          <w:p w:rsidR="00B2550D" w:rsidRPr="00616CAE" w:rsidRDefault="00B2550D" w:rsidP="0047735C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User inputs the ID of his desired type of labor.</w:t>
            </w:r>
          </w:p>
          <w:p w:rsidR="00B2550D" w:rsidRPr="00616CAE" w:rsidRDefault="00B2550D" w:rsidP="0047735C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The Foreman will input the necessary data on the employees</w:t>
            </w:r>
          </w:p>
          <w:p w:rsidR="00B2550D" w:rsidRPr="00616CAE" w:rsidRDefault="00B2550D" w:rsidP="0047735C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System shows information on the labor.</w:t>
            </w:r>
          </w:p>
          <w:p w:rsidR="00B2550D" w:rsidRPr="00616CAE" w:rsidRDefault="00B2550D" w:rsidP="0047735C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The system will validate and make changes to the database prior to the input information</w:t>
            </w:r>
          </w:p>
        </w:tc>
      </w:tr>
      <w:tr w:rsidR="00B2550D" w:rsidRPr="00616CAE" w:rsidTr="00616CAE">
        <w:tc>
          <w:tcPr>
            <w:tcW w:w="2628" w:type="dxa"/>
            <w:gridSpan w:val="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Alternative Flow 1:</w:t>
            </w:r>
          </w:p>
          <w:p w:rsidR="00B2550D" w:rsidRPr="00616CAE" w:rsidRDefault="00B2550D" w:rsidP="00616CAE">
            <w:pPr>
              <w:jc w:val="right"/>
              <w:rPr>
                <w:rFonts w:cs="Arial"/>
                <w:b/>
                <w:szCs w:val="20"/>
              </w:rPr>
            </w:pPr>
            <w:r w:rsidRPr="00616CAE">
              <w:rPr>
                <w:rFonts w:cs="Arial"/>
                <w:b/>
                <w:szCs w:val="20"/>
              </w:rPr>
              <w:t>Input of Employee Information</w:t>
            </w:r>
          </w:p>
        </w:tc>
        <w:tc>
          <w:tcPr>
            <w:tcW w:w="7110" w:type="dxa"/>
            <w:gridSpan w:val="3"/>
          </w:tcPr>
          <w:p w:rsidR="00B2550D" w:rsidRPr="00616CAE" w:rsidRDefault="00B2550D" w:rsidP="00B2550D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A. User wants to delete his order cart.</w:t>
            </w:r>
          </w:p>
          <w:p w:rsidR="00B2550D" w:rsidRPr="00616CAE" w:rsidRDefault="00B2550D" w:rsidP="00B2550D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 xml:space="preserve">  1) User presses “Delete Order Cart” button</w:t>
            </w:r>
          </w:p>
          <w:p w:rsidR="00B2550D" w:rsidRPr="00616CAE" w:rsidRDefault="00B2550D" w:rsidP="00B2550D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 xml:space="preserve">  2) System removes all orders from the cart.</w:t>
            </w:r>
          </w:p>
          <w:p w:rsidR="00B2550D" w:rsidRPr="00616CAE" w:rsidRDefault="00B2550D" w:rsidP="00B2550D">
            <w:pPr>
              <w:pStyle w:val="Hints"/>
              <w:tabs>
                <w:tab w:val="left" w:pos="432"/>
              </w:tabs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 xml:space="preserve">  3) System goes back to the order cart.</w:t>
            </w:r>
          </w:p>
          <w:p w:rsidR="00B2550D" w:rsidRPr="00616CAE" w:rsidRDefault="00B2550D" w:rsidP="00B2550D">
            <w:pPr>
              <w:pStyle w:val="Hints"/>
              <w:tabs>
                <w:tab w:val="left" w:pos="432"/>
              </w:tabs>
              <w:rPr>
                <w:rFonts w:cs="Arial"/>
                <w:color w:val="auto"/>
              </w:rPr>
            </w:pPr>
          </w:p>
          <w:p w:rsidR="00B2550D" w:rsidRPr="00616CAE" w:rsidRDefault="00B2550D" w:rsidP="00B2550D">
            <w:pPr>
              <w:pStyle w:val="Hints"/>
              <w:tabs>
                <w:tab w:val="left" w:pos="432"/>
              </w:tabs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B. User want to edit additional information</w:t>
            </w:r>
          </w:p>
          <w:p w:rsidR="00B2550D" w:rsidRPr="00616CAE" w:rsidRDefault="00B2550D" w:rsidP="0047735C">
            <w:pPr>
              <w:pStyle w:val="Hints"/>
              <w:numPr>
                <w:ilvl w:val="0"/>
                <w:numId w:val="9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The foreman will input the employees to work in a project</w:t>
            </w:r>
          </w:p>
          <w:p w:rsidR="00B2550D" w:rsidRPr="00616CAE" w:rsidRDefault="00B2550D" w:rsidP="0047735C">
            <w:pPr>
              <w:pStyle w:val="Hints"/>
              <w:numPr>
                <w:ilvl w:val="0"/>
                <w:numId w:val="9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System will validate the inputs, and will store the information of the employee</w:t>
            </w:r>
          </w:p>
          <w:p w:rsidR="00B2550D" w:rsidRPr="00616CAE" w:rsidRDefault="00B2550D" w:rsidP="0047735C">
            <w:pPr>
              <w:pStyle w:val="Hints"/>
              <w:numPr>
                <w:ilvl w:val="0"/>
                <w:numId w:val="9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The foreman can also input the number of hours the employee has served. Additional hours served by the employees will be incremented to his/her total hours worked for the project</w:t>
            </w:r>
          </w:p>
        </w:tc>
      </w:tr>
      <w:tr w:rsidR="00B2550D" w:rsidRPr="00616CAE" w:rsidTr="00616CAE">
        <w:tc>
          <w:tcPr>
            <w:tcW w:w="2628" w:type="dxa"/>
            <w:gridSpan w:val="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Alternative Flow 2:</w:t>
            </w:r>
          </w:p>
          <w:p w:rsidR="00B2550D" w:rsidRPr="00616CAE" w:rsidRDefault="00B2550D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Cs w:val="20"/>
              </w:rPr>
              <w:t>Send Information for Payroll</w:t>
            </w:r>
          </w:p>
        </w:tc>
        <w:tc>
          <w:tcPr>
            <w:tcW w:w="7110" w:type="dxa"/>
            <w:gridSpan w:val="3"/>
          </w:tcPr>
          <w:p w:rsidR="00B2550D" w:rsidRPr="00616CAE" w:rsidRDefault="00B2550D" w:rsidP="0047735C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Foreman will fetch the necessary information to compute for the payroll. This will include basic identification details, the number of hours worked, and the rate.</w:t>
            </w:r>
          </w:p>
          <w:p w:rsidR="00B2550D" w:rsidRPr="00616CAE" w:rsidRDefault="00B2550D" w:rsidP="0047735C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System will send it to the Manpower Management</w:t>
            </w:r>
          </w:p>
        </w:tc>
      </w:tr>
      <w:tr w:rsidR="00B2550D" w:rsidRPr="00616CAE" w:rsidTr="00616CAE">
        <w:tc>
          <w:tcPr>
            <w:tcW w:w="2628" w:type="dxa"/>
            <w:gridSpan w:val="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B2550D" w:rsidRPr="00616CAE" w:rsidRDefault="00B2550D" w:rsidP="0047735C">
            <w:pPr>
              <w:pStyle w:val="ListParagraph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Wrong input for an information field</w:t>
            </w:r>
          </w:p>
          <w:p w:rsidR="00B2550D" w:rsidRPr="00616CAE" w:rsidRDefault="00B2550D" w:rsidP="0047735C">
            <w:pPr>
              <w:pStyle w:val="ListParagraph"/>
              <w:numPr>
                <w:ilvl w:val="1"/>
                <w:numId w:val="11"/>
              </w:num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System will prompt the use to fill necessary details</w:t>
            </w:r>
          </w:p>
          <w:p w:rsidR="00B2550D" w:rsidRPr="00616CAE" w:rsidRDefault="00B2550D" w:rsidP="0047735C">
            <w:pPr>
              <w:pStyle w:val="ListParagraph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Employee was not found in the system</w:t>
            </w:r>
          </w:p>
          <w:p w:rsidR="00B2550D" w:rsidRPr="00616CAE" w:rsidRDefault="00B2550D" w:rsidP="0047735C">
            <w:pPr>
              <w:pStyle w:val="ListParagraph"/>
              <w:numPr>
                <w:ilvl w:val="1"/>
                <w:numId w:val="11"/>
              </w:num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Foreman will re-input the information gathered from the contract.</w:t>
            </w:r>
          </w:p>
        </w:tc>
      </w:tr>
      <w:tr w:rsidR="00B2550D" w:rsidRPr="00616CAE" w:rsidTr="00616CAE">
        <w:tc>
          <w:tcPr>
            <w:tcW w:w="2628" w:type="dxa"/>
            <w:gridSpan w:val="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B2550D" w:rsidRPr="00616CAE" w:rsidRDefault="00B2550D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1.4: Manpower Management</w:t>
            </w:r>
          </w:p>
        </w:tc>
      </w:tr>
      <w:tr w:rsidR="00B2550D" w:rsidRPr="00616CAE" w:rsidTr="00616CAE">
        <w:tc>
          <w:tcPr>
            <w:tcW w:w="2628" w:type="dxa"/>
            <w:gridSpan w:val="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B2550D" w:rsidRPr="00616CAE" w:rsidRDefault="00B2550D" w:rsidP="0047735C">
            <w:pPr>
              <w:pStyle w:val="Hints"/>
              <w:numPr>
                <w:ilvl w:val="0"/>
                <w:numId w:val="12"/>
              </w:numPr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Working hours will be tallied daily</w:t>
            </w:r>
          </w:p>
          <w:p w:rsidR="00B2550D" w:rsidRPr="00616CAE" w:rsidRDefault="00B2550D" w:rsidP="0047735C">
            <w:pPr>
              <w:pStyle w:val="Hints"/>
              <w:numPr>
                <w:ilvl w:val="0"/>
                <w:numId w:val="12"/>
              </w:numPr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Workers' Information will be update once a month</w:t>
            </w:r>
          </w:p>
        </w:tc>
      </w:tr>
      <w:tr w:rsidR="00B2550D" w:rsidRPr="00616CAE" w:rsidTr="00616CAE">
        <w:tc>
          <w:tcPr>
            <w:tcW w:w="2628" w:type="dxa"/>
            <w:gridSpan w:val="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B2550D" w:rsidRPr="00616CAE" w:rsidRDefault="00B2550D" w:rsidP="0047735C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System should be open</w:t>
            </w:r>
          </w:p>
          <w:p w:rsidR="00B2550D" w:rsidRPr="00616CAE" w:rsidRDefault="00B2550D" w:rsidP="0047735C">
            <w:pPr>
              <w:pStyle w:val="ListParagraph"/>
              <w:numPr>
                <w:ilvl w:val="0"/>
                <w:numId w:val="12"/>
              </w:num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User should follow inputs needed in the system</w:t>
            </w:r>
          </w:p>
        </w:tc>
      </w:tr>
      <w:tr w:rsidR="00B2550D" w:rsidRPr="00616CAE" w:rsidTr="00616CAE">
        <w:tc>
          <w:tcPr>
            <w:tcW w:w="2628" w:type="dxa"/>
            <w:gridSpan w:val="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B2550D" w:rsidRPr="00616CAE" w:rsidRDefault="00B2550D" w:rsidP="00B2550D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1) There are different types of labor (i.e. construction, trucking, etc.)</w:t>
            </w:r>
          </w:p>
          <w:p w:rsidR="00B2550D" w:rsidRPr="00616CAE" w:rsidRDefault="00B2550D" w:rsidP="00B2550D">
            <w:pPr>
              <w:pStyle w:val="Hints"/>
              <w:rPr>
                <w:rFonts w:cs="Arial"/>
                <w:color w:val="auto"/>
              </w:rPr>
            </w:pPr>
            <w:r w:rsidRPr="00616CAE">
              <w:rPr>
                <w:color w:val="auto"/>
              </w:rPr>
              <w:t>2) These types of labor may come from different firms.</w:t>
            </w:r>
          </w:p>
        </w:tc>
      </w:tr>
      <w:tr w:rsidR="00B2550D" w:rsidRPr="00616CAE" w:rsidTr="00616CAE">
        <w:tc>
          <w:tcPr>
            <w:tcW w:w="2628" w:type="dxa"/>
            <w:gridSpan w:val="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B2550D" w:rsidRPr="00616CAE" w:rsidRDefault="00616CAE" w:rsidP="00616CAE">
            <w:pPr>
              <w:pStyle w:val="Hints"/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N/A</w:t>
            </w:r>
          </w:p>
        </w:tc>
      </w:tr>
    </w:tbl>
    <w:p w:rsidR="00616CAE" w:rsidRPr="00616CAE" w:rsidRDefault="005C46B0" w:rsidP="00616CAE">
      <w:pPr>
        <w:pStyle w:val="Heading2"/>
        <w:numPr>
          <w:ilvl w:val="0"/>
          <w:numId w:val="0"/>
        </w:numPr>
        <w:ind w:left="576" w:hanging="576"/>
      </w:pPr>
      <w:r w:rsidRPr="00616CAE">
        <w:lastRenderedPageBreak/>
        <w:t>2</w:t>
      </w:r>
      <w:r w:rsidR="00616CAE">
        <w:t xml:space="preserve">.3 </w:t>
      </w:r>
      <w:r w:rsidR="00616CAE">
        <w:rPr>
          <w:color w:val="000000" w:themeColor="text1"/>
        </w:rPr>
        <w:t>Process quotation for client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616CAE" w:rsidRPr="004D4183" w:rsidTr="00616CAE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16CAE" w:rsidRPr="004D4183" w:rsidRDefault="00616CAE" w:rsidP="00616CAE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4D4183">
              <w:rPr>
                <w:rFonts w:cs="Arial"/>
                <w:b/>
                <w:color w:val="000000" w:themeColor="text1"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16CAE" w:rsidRPr="004D4183" w:rsidRDefault="00616CAE" w:rsidP="00616CAE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2.3</w:t>
            </w:r>
          </w:p>
        </w:tc>
      </w:tr>
      <w:tr w:rsidR="00616CAE" w:rsidRPr="004D4183" w:rsidTr="00616CA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16CAE" w:rsidRPr="004D4183" w:rsidRDefault="00616CAE" w:rsidP="00616CAE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4D4183">
              <w:rPr>
                <w:rFonts w:cs="Arial"/>
                <w:b/>
                <w:color w:val="000000" w:themeColor="text1"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16CAE" w:rsidRPr="004D4183" w:rsidRDefault="00616CAE" w:rsidP="00616CAE">
            <w:pPr>
              <w:pStyle w:val="Hints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Process quotation for client</w:t>
            </w:r>
          </w:p>
        </w:tc>
      </w:tr>
      <w:tr w:rsidR="00616CAE" w:rsidRPr="004D4183" w:rsidTr="00616CA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16CAE" w:rsidRPr="004D4183" w:rsidRDefault="00616CAE" w:rsidP="00616CAE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4D4183">
              <w:rPr>
                <w:rFonts w:cs="Arial"/>
                <w:b/>
                <w:color w:val="000000" w:themeColor="text1"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16CAE" w:rsidRPr="004D4183" w:rsidRDefault="00616CAE" w:rsidP="00616CAE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Joshua </w:t>
            </w:r>
            <w:proofErr w:type="spellStart"/>
            <w:r>
              <w:rPr>
                <w:rFonts w:cs="Arial"/>
                <w:color w:val="000000" w:themeColor="text1"/>
                <w:szCs w:val="20"/>
              </w:rPr>
              <w:t>Zambales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16CAE" w:rsidRPr="004D4183" w:rsidRDefault="00616CAE" w:rsidP="00616CAE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4D4183">
              <w:rPr>
                <w:rFonts w:cs="Arial"/>
                <w:b/>
                <w:color w:val="000000" w:themeColor="text1"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16CAE" w:rsidRPr="004D4183" w:rsidRDefault="00616CAE" w:rsidP="00616CAE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Joshua </w:t>
            </w:r>
            <w:proofErr w:type="spellStart"/>
            <w:r>
              <w:rPr>
                <w:rFonts w:cs="Arial"/>
                <w:color w:val="000000" w:themeColor="text1"/>
                <w:szCs w:val="20"/>
              </w:rPr>
              <w:t>Zambales</w:t>
            </w:r>
            <w:proofErr w:type="spellEnd"/>
          </w:p>
        </w:tc>
      </w:tr>
      <w:tr w:rsidR="00616CAE" w:rsidRPr="004D4183" w:rsidTr="00616CA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16CAE" w:rsidRPr="004D4183" w:rsidRDefault="00616CAE" w:rsidP="00616CAE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4D4183">
              <w:rPr>
                <w:rFonts w:cs="Arial"/>
                <w:b/>
                <w:color w:val="000000" w:themeColor="text1"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16CAE" w:rsidRPr="004D4183" w:rsidRDefault="00616CAE" w:rsidP="00616CAE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August  10,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16CAE" w:rsidRPr="004D4183" w:rsidRDefault="00616CAE" w:rsidP="00616CAE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4D4183">
              <w:rPr>
                <w:rFonts w:cs="Arial"/>
                <w:b/>
                <w:color w:val="000000" w:themeColor="text1"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16CAE" w:rsidRPr="004D4183" w:rsidRDefault="00616CAE" w:rsidP="00616CAE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August 10, 2014</w:t>
            </w:r>
          </w:p>
        </w:tc>
      </w:tr>
      <w:tr w:rsidR="00616CAE" w:rsidRPr="004D4183" w:rsidTr="00616CAE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616CAE" w:rsidRPr="004D4183" w:rsidRDefault="00616CAE" w:rsidP="00616CAE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D4183">
              <w:rPr>
                <w:rFonts w:cs="Arial"/>
                <w:b/>
                <w:color w:val="000000" w:themeColor="text1"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616CAE" w:rsidRPr="004D4183" w:rsidRDefault="00637A23" w:rsidP="00616CAE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Contractor (User or Admin)</w:t>
            </w:r>
          </w:p>
        </w:tc>
      </w:tr>
      <w:tr w:rsidR="00616CAE" w:rsidRPr="004D4183" w:rsidTr="00616CAE">
        <w:tc>
          <w:tcPr>
            <w:tcW w:w="2628" w:type="dxa"/>
            <w:gridSpan w:val="2"/>
          </w:tcPr>
          <w:p w:rsidR="00616CAE" w:rsidRPr="004D4183" w:rsidRDefault="00616CAE" w:rsidP="00616CAE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D4183">
              <w:rPr>
                <w:rFonts w:cs="Arial"/>
                <w:b/>
                <w:color w:val="000000" w:themeColor="text1"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616CAE" w:rsidRPr="004D4183" w:rsidRDefault="00616CAE" w:rsidP="00616CAE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Use case that processes quotation information to be forwarded to the client</w:t>
            </w:r>
          </w:p>
        </w:tc>
      </w:tr>
      <w:tr w:rsidR="00616CAE" w:rsidRPr="004D4183" w:rsidTr="00616CAE">
        <w:tc>
          <w:tcPr>
            <w:tcW w:w="2628" w:type="dxa"/>
            <w:gridSpan w:val="2"/>
          </w:tcPr>
          <w:p w:rsidR="00616CAE" w:rsidRPr="004D4183" w:rsidRDefault="00616CAE" w:rsidP="00616CAE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D4183">
              <w:rPr>
                <w:rFonts w:cs="Arial"/>
                <w:b/>
                <w:color w:val="000000" w:themeColor="text1"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616CAE" w:rsidRPr="004D4183" w:rsidRDefault="00616CAE" w:rsidP="00616CAE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Quotation from Supplier and Estimation of labor and material cost</w:t>
            </w:r>
          </w:p>
        </w:tc>
      </w:tr>
      <w:tr w:rsidR="00616CAE" w:rsidRPr="004D4183" w:rsidTr="00616CAE">
        <w:trPr>
          <w:trHeight w:val="255"/>
        </w:trPr>
        <w:tc>
          <w:tcPr>
            <w:tcW w:w="2628" w:type="dxa"/>
            <w:gridSpan w:val="2"/>
          </w:tcPr>
          <w:p w:rsidR="00616CAE" w:rsidRPr="004D4183" w:rsidRDefault="00616CAE" w:rsidP="00616CAE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D4183">
              <w:rPr>
                <w:rFonts w:cs="Arial"/>
                <w:b/>
                <w:color w:val="000000" w:themeColor="text1"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616CAE" w:rsidRDefault="00616CAE" w:rsidP="0047735C">
            <w:pPr>
              <w:pStyle w:val="ListParagraph"/>
              <w:numPr>
                <w:ilvl w:val="0"/>
                <w:numId w:val="27"/>
              </w:num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Quotation from supplier for materials must be possessed</w:t>
            </w:r>
          </w:p>
          <w:p w:rsidR="00616CAE" w:rsidRDefault="00616CAE" w:rsidP="0047735C">
            <w:pPr>
              <w:pStyle w:val="ListParagraph"/>
              <w:numPr>
                <w:ilvl w:val="0"/>
                <w:numId w:val="27"/>
              </w:num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Estimation of labor and material costs should be computed for </w:t>
            </w:r>
          </w:p>
          <w:p w:rsidR="00616CAE" w:rsidRPr="004D422C" w:rsidRDefault="00616CAE" w:rsidP="0047735C">
            <w:pPr>
              <w:pStyle w:val="ListParagraph"/>
              <w:numPr>
                <w:ilvl w:val="0"/>
                <w:numId w:val="27"/>
              </w:num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Materials should already be listed (including quantity and price)</w:t>
            </w:r>
          </w:p>
        </w:tc>
      </w:tr>
      <w:tr w:rsidR="00616CAE" w:rsidRPr="004D4183" w:rsidTr="00616CAE">
        <w:tc>
          <w:tcPr>
            <w:tcW w:w="2628" w:type="dxa"/>
            <w:gridSpan w:val="2"/>
          </w:tcPr>
          <w:p w:rsidR="00616CAE" w:rsidRPr="004D4183" w:rsidRDefault="00616CAE" w:rsidP="00616CAE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4D4183">
              <w:rPr>
                <w:rFonts w:cs="Arial"/>
                <w:b/>
                <w:color w:val="000000" w:themeColor="text1"/>
                <w:sz w:val="22"/>
                <w:szCs w:val="22"/>
              </w:rPr>
              <w:t>Postconditions</w:t>
            </w:r>
            <w:proofErr w:type="spellEnd"/>
            <w:r w:rsidRPr="004D4183">
              <w:rPr>
                <w:rFonts w:cs="Arial"/>
                <w:b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616CAE" w:rsidRPr="004D4183" w:rsidRDefault="00616CAE" w:rsidP="00616CAE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       1.    Information with regards to quotation for the client</w:t>
            </w:r>
          </w:p>
        </w:tc>
      </w:tr>
      <w:tr w:rsidR="00616CAE" w:rsidRPr="004D4183" w:rsidTr="00616CAE">
        <w:tc>
          <w:tcPr>
            <w:tcW w:w="2628" w:type="dxa"/>
            <w:gridSpan w:val="2"/>
          </w:tcPr>
          <w:p w:rsidR="00616CAE" w:rsidRPr="004D4183" w:rsidRDefault="00616CAE" w:rsidP="00616CAE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D4183">
              <w:rPr>
                <w:rFonts w:cs="Arial"/>
                <w:b/>
                <w:color w:val="000000" w:themeColor="text1"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616CAE" w:rsidRDefault="00616CAE" w:rsidP="0047735C">
            <w:pPr>
              <w:pStyle w:val="ListParagraph"/>
              <w:numPr>
                <w:ilvl w:val="0"/>
                <w:numId w:val="28"/>
              </w:num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User chooses create Quotation in the project</w:t>
            </w:r>
          </w:p>
          <w:p w:rsidR="00616CAE" w:rsidRDefault="00616CAE" w:rsidP="0047735C">
            <w:pPr>
              <w:pStyle w:val="ListParagraph"/>
              <w:numPr>
                <w:ilvl w:val="0"/>
                <w:numId w:val="28"/>
              </w:num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User inputs labor estimate </w:t>
            </w:r>
          </w:p>
          <w:p w:rsidR="00616CAE" w:rsidRDefault="00616CAE" w:rsidP="0047735C">
            <w:pPr>
              <w:pStyle w:val="ListParagraph"/>
              <w:numPr>
                <w:ilvl w:val="0"/>
                <w:numId w:val="28"/>
              </w:num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User inputs material estimate(materials and quantity with cost) based on quotation from supplier</w:t>
            </w:r>
          </w:p>
          <w:p w:rsidR="00616CAE" w:rsidRDefault="00616CAE" w:rsidP="0047735C">
            <w:pPr>
              <w:pStyle w:val="ListParagraph"/>
              <w:numPr>
                <w:ilvl w:val="0"/>
                <w:numId w:val="28"/>
              </w:num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System displays list of materials in the project along with the price in a certain format (can be copy pasted to Word file for letter making)</w:t>
            </w:r>
          </w:p>
          <w:p w:rsidR="00616CAE" w:rsidRPr="007D1719" w:rsidRDefault="00616CAE" w:rsidP="0047735C">
            <w:pPr>
              <w:pStyle w:val="ListParagraph"/>
              <w:numPr>
                <w:ilvl w:val="0"/>
                <w:numId w:val="28"/>
              </w:num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Total cost is computed (materials cost,  labor cost)</w:t>
            </w:r>
          </w:p>
        </w:tc>
      </w:tr>
      <w:tr w:rsidR="00616CAE" w:rsidRPr="004D4183" w:rsidTr="00616CAE">
        <w:tc>
          <w:tcPr>
            <w:tcW w:w="2628" w:type="dxa"/>
            <w:gridSpan w:val="2"/>
          </w:tcPr>
          <w:p w:rsidR="00616CAE" w:rsidRPr="004D4183" w:rsidRDefault="00616CAE" w:rsidP="00616CAE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D4183">
              <w:rPr>
                <w:rFonts w:cs="Arial"/>
                <w:b/>
                <w:color w:val="000000" w:themeColor="text1"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616CAE" w:rsidRPr="00F14728" w:rsidRDefault="00616CAE" w:rsidP="00616CAE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N/A</w:t>
            </w:r>
          </w:p>
        </w:tc>
      </w:tr>
      <w:tr w:rsidR="00616CAE" w:rsidRPr="004D4183" w:rsidTr="00616CAE">
        <w:tc>
          <w:tcPr>
            <w:tcW w:w="2628" w:type="dxa"/>
            <w:gridSpan w:val="2"/>
          </w:tcPr>
          <w:p w:rsidR="00616CAE" w:rsidRPr="004D4183" w:rsidRDefault="00616CAE" w:rsidP="00616CAE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D4183">
              <w:rPr>
                <w:rFonts w:cs="Arial"/>
                <w:b/>
                <w:color w:val="000000" w:themeColor="text1"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616CAE" w:rsidRDefault="00616CAE" w:rsidP="00616CAE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2a User enters invalid input for labor estimate</w:t>
            </w:r>
          </w:p>
          <w:p w:rsidR="00616CAE" w:rsidRDefault="00616CAE" w:rsidP="0047735C">
            <w:pPr>
              <w:pStyle w:val="ListParagraph"/>
              <w:numPr>
                <w:ilvl w:val="0"/>
                <w:numId w:val="30"/>
              </w:num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System disapproves operation</w:t>
            </w:r>
          </w:p>
          <w:p w:rsidR="00616CAE" w:rsidRDefault="00616CAE" w:rsidP="0047735C">
            <w:pPr>
              <w:pStyle w:val="ListParagraph"/>
              <w:numPr>
                <w:ilvl w:val="0"/>
                <w:numId w:val="30"/>
              </w:num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System prompts user to change input into valid input</w:t>
            </w:r>
          </w:p>
          <w:p w:rsidR="00616CAE" w:rsidRDefault="00616CAE" w:rsidP="0047735C">
            <w:pPr>
              <w:pStyle w:val="ListParagraph"/>
              <w:numPr>
                <w:ilvl w:val="0"/>
                <w:numId w:val="30"/>
              </w:num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System continues on normal flow step 3 </w:t>
            </w:r>
          </w:p>
          <w:p w:rsidR="00616CAE" w:rsidRDefault="00616CAE" w:rsidP="00616CAE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3a User enters invalid input for materials cost estimate</w:t>
            </w:r>
          </w:p>
          <w:p w:rsidR="00616CAE" w:rsidRDefault="00616CAE" w:rsidP="0047735C">
            <w:pPr>
              <w:pStyle w:val="ListParagraph"/>
              <w:numPr>
                <w:ilvl w:val="0"/>
                <w:numId w:val="31"/>
              </w:num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System disapproves operation</w:t>
            </w:r>
          </w:p>
          <w:p w:rsidR="00616CAE" w:rsidRDefault="00616CAE" w:rsidP="0047735C">
            <w:pPr>
              <w:pStyle w:val="ListParagraph"/>
              <w:numPr>
                <w:ilvl w:val="0"/>
                <w:numId w:val="31"/>
              </w:num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System prompts user to change input into valid input</w:t>
            </w:r>
          </w:p>
          <w:p w:rsidR="00616CAE" w:rsidRPr="007D1719" w:rsidRDefault="00616CAE" w:rsidP="00616CAE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System continues on normal flow step 4</w:t>
            </w:r>
          </w:p>
        </w:tc>
      </w:tr>
      <w:tr w:rsidR="00616CAE" w:rsidRPr="004D4183" w:rsidTr="00616CAE">
        <w:tc>
          <w:tcPr>
            <w:tcW w:w="2628" w:type="dxa"/>
            <w:gridSpan w:val="2"/>
          </w:tcPr>
          <w:p w:rsidR="00616CAE" w:rsidRPr="004D4183" w:rsidRDefault="00616CAE" w:rsidP="00616CAE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D4183">
              <w:rPr>
                <w:rFonts w:cs="Arial"/>
                <w:b/>
                <w:color w:val="000000" w:themeColor="text1"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616CAE" w:rsidRPr="004D4183" w:rsidRDefault="00616CAE" w:rsidP="00616CAE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Estimate labor cost for project, Material costing</w:t>
            </w:r>
          </w:p>
        </w:tc>
      </w:tr>
      <w:tr w:rsidR="00616CAE" w:rsidRPr="004D4183" w:rsidTr="00616CAE">
        <w:tc>
          <w:tcPr>
            <w:tcW w:w="2628" w:type="dxa"/>
            <w:gridSpan w:val="2"/>
          </w:tcPr>
          <w:p w:rsidR="00616CAE" w:rsidRPr="004D4183" w:rsidRDefault="00616CAE" w:rsidP="00616CAE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D4183">
              <w:rPr>
                <w:rFonts w:cs="Arial"/>
                <w:b/>
                <w:color w:val="000000" w:themeColor="text1"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616CAE" w:rsidRPr="004D4183" w:rsidRDefault="00616CAE" w:rsidP="00616CAE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1-2 times per project</w:t>
            </w:r>
          </w:p>
        </w:tc>
      </w:tr>
      <w:tr w:rsidR="00616CAE" w:rsidRPr="004D4183" w:rsidTr="00616CAE">
        <w:tc>
          <w:tcPr>
            <w:tcW w:w="2628" w:type="dxa"/>
            <w:gridSpan w:val="2"/>
          </w:tcPr>
          <w:p w:rsidR="00616CAE" w:rsidRPr="004D4183" w:rsidRDefault="00616CAE" w:rsidP="00616CAE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D4183">
              <w:rPr>
                <w:rFonts w:cs="Arial"/>
                <w:b/>
                <w:color w:val="000000" w:themeColor="text1"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616CAE" w:rsidRPr="004D4183" w:rsidRDefault="00616CAE" w:rsidP="00616CAE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N/A</w:t>
            </w:r>
          </w:p>
        </w:tc>
      </w:tr>
      <w:tr w:rsidR="00616CAE" w:rsidRPr="004D4183" w:rsidTr="00616CAE">
        <w:tc>
          <w:tcPr>
            <w:tcW w:w="2628" w:type="dxa"/>
            <w:gridSpan w:val="2"/>
          </w:tcPr>
          <w:p w:rsidR="00616CAE" w:rsidRPr="004D4183" w:rsidRDefault="00616CAE" w:rsidP="00616CAE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D4183">
              <w:rPr>
                <w:rFonts w:cs="Arial"/>
                <w:b/>
                <w:color w:val="000000" w:themeColor="text1"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616CAE" w:rsidRPr="00A14E2F" w:rsidRDefault="00616CAE" w:rsidP="0047735C">
            <w:pPr>
              <w:pStyle w:val="ListParagraph"/>
              <w:numPr>
                <w:ilvl w:val="0"/>
                <w:numId w:val="29"/>
              </w:num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Materials and quantity are already listed in the project</w:t>
            </w:r>
          </w:p>
        </w:tc>
      </w:tr>
      <w:tr w:rsidR="00616CAE" w:rsidRPr="004D4183" w:rsidTr="00616CAE">
        <w:tc>
          <w:tcPr>
            <w:tcW w:w="2628" w:type="dxa"/>
            <w:gridSpan w:val="2"/>
          </w:tcPr>
          <w:p w:rsidR="00616CAE" w:rsidRPr="004D4183" w:rsidRDefault="00616CAE" w:rsidP="00616CAE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D4183">
              <w:rPr>
                <w:rFonts w:cs="Arial"/>
                <w:b/>
                <w:color w:val="000000" w:themeColor="text1"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616CAE" w:rsidRPr="004D4183" w:rsidRDefault="00616CAE" w:rsidP="00616CAE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Mark up or overhead price is based upon the discretion of the contractor and already included in the contract preceded by the bidding.</w:t>
            </w:r>
          </w:p>
        </w:tc>
      </w:tr>
    </w:tbl>
    <w:p w:rsidR="005C46B0" w:rsidRDefault="005C46B0" w:rsidP="005C46B0">
      <w:pPr>
        <w:pStyle w:val="Heading1"/>
        <w:numPr>
          <w:ilvl w:val="0"/>
          <w:numId w:val="0"/>
        </w:numPr>
      </w:pPr>
    </w:p>
    <w:p w:rsidR="00637A23" w:rsidRDefault="00637A23" w:rsidP="00637A23"/>
    <w:p w:rsidR="00637A23" w:rsidRDefault="00637A23" w:rsidP="00637A23"/>
    <w:p w:rsidR="00637A23" w:rsidRDefault="00637A23" w:rsidP="00637A23"/>
    <w:p w:rsidR="00637A23" w:rsidRDefault="00637A23" w:rsidP="00637A23"/>
    <w:p w:rsidR="00637A23" w:rsidRDefault="00637A23" w:rsidP="00637A23"/>
    <w:p w:rsidR="00637A23" w:rsidRDefault="00637A23" w:rsidP="00637A23"/>
    <w:p w:rsidR="00637A23" w:rsidRDefault="00637A23" w:rsidP="00637A23"/>
    <w:p w:rsidR="00637A23" w:rsidRDefault="00637A23" w:rsidP="00637A23"/>
    <w:p w:rsidR="00637A23" w:rsidRDefault="00637A23" w:rsidP="00637A23"/>
    <w:p w:rsidR="00637A23" w:rsidRDefault="00637A23" w:rsidP="00637A23"/>
    <w:p w:rsidR="00637A23" w:rsidRDefault="00637A23" w:rsidP="00637A23"/>
    <w:p w:rsidR="00637A23" w:rsidRDefault="00637A23" w:rsidP="00637A23"/>
    <w:p w:rsidR="00637A23" w:rsidRDefault="00637A23" w:rsidP="00637A23"/>
    <w:p w:rsidR="00637A23" w:rsidRDefault="00637A23" w:rsidP="00637A23"/>
    <w:p w:rsidR="00637A23" w:rsidRDefault="00637A23" w:rsidP="00637A23"/>
    <w:p w:rsidR="00637A23" w:rsidRPr="00637A23" w:rsidRDefault="00637A23" w:rsidP="00637A23"/>
    <w:p w:rsidR="005C46B0" w:rsidRPr="00616CAE" w:rsidRDefault="005C46B0" w:rsidP="005C46B0">
      <w:pPr>
        <w:pStyle w:val="Heading1"/>
        <w:numPr>
          <w:ilvl w:val="0"/>
          <w:numId w:val="0"/>
        </w:numPr>
      </w:pPr>
      <w:r w:rsidRPr="00616CAE">
        <w:lastRenderedPageBreak/>
        <w:t>3 Supplies Processing</w:t>
      </w:r>
    </w:p>
    <w:p w:rsidR="00637A23" w:rsidRPr="004D4183" w:rsidRDefault="005C46B0" w:rsidP="00637A23">
      <w:pPr>
        <w:pStyle w:val="Heading2"/>
        <w:numPr>
          <w:ilvl w:val="0"/>
          <w:numId w:val="0"/>
        </w:numPr>
        <w:rPr>
          <w:color w:val="000000" w:themeColor="text1"/>
        </w:rPr>
      </w:pPr>
      <w:r w:rsidRPr="00616CAE">
        <w:t>3.1 Process Supplies Order</w:t>
      </w:r>
      <w:r w:rsidR="00637A23" w:rsidRPr="00637A23">
        <w:rPr>
          <w:color w:val="000000" w:themeColor="text1"/>
        </w:rPr>
        <w:t xml:space="preserve"> 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637A23" w:rsidRPr="004D4183" w:rsidTr="0063253F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37A23" w:rsidRPr="004D4183" w:rsidRDefault="00637A23" w:rsidP="0063253F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4D4183">
              <w:rPr>
                <w:rFonts w:cs="Arial"/>
                <w:b/>
                <w:color w:val="000000" w:themeColor="text1"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37A23" w:rsidRPr="004D4183" w:rsidRDefault="00637A23" w:rsidP="0063253F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3.1</w:t>
            </w:r>
          </w:p>
        </w:tc>
      </w:tr>
      <w:tr w:rsidR="00637A23" w:rsidRPr="004D4183" w:rsidTr="0063253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7A23" w:rsidRPr="004D4183" w:rsidRDefault="00637A23" w:rsidP="0063253F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4D4183">
              <w:rPr>
                <w:rFonts w:cs="Arial"/>
                <w:b/>
                <w:color w:val="000000" w:themeColor="text1"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7A23" w:rsidRPr="004D4183" w:rsidRDefault="00637A23" w:rsidP="0063253F">
            <w:pPr>
              <w:pStyle w:val="Hints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Process supplies order</w:t>
            </w:r>
          </w:p>
        </w:tc>
      </w:tr>
      <w:tr w:rsidR="00637A23" w:rsidRPr="004D4183" w:rsidTr="0063253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7A23" w:rsidRPr="004D4183" w:rsidRDefault="00637A23" w:rsidP="0063253F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4D4183">
              <w:rPr>
                <w:rFonts w:cs="Arial"/>
                <w:b/>
                <w:color w:val="000000" w:themeColor="text1"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7A23" w:rsidRPr="004D4183" w:rsidRDefault="00637A23" w:rsidP="0063253F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Joshua </w:t>
            </w:r>
            <w:proofErr w:type="spellStart"/>
            <w:r>
              <w:rPr>
                <w:rFonts w:cs="Arial"/>
                <w:color w:val="000000" w:themeColor="text1"/>
                <w:szCs w:val="20"/>
              </w:rPr>
              <w:t>Zambales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7A23" w:rsidRPr="004D4183" w:rsidRDefault="00637A23" w:rsidP="0063253F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4D4183">
              <w:rPr>
                <w:rFonts w:cs="Arial"/>
                <w:b/>
                <w:color w:val="000000" w:themeColor="text1"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7A23" w:rsidRPr="004D4183" w:rsidRDefault="00637A23" w:rsidP="0063253F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Joshua </w:t>
            </w:r>
            <w:proofErr w:type="spellStart"/>
            <w:r>
              <w:rPr>
                <w:rFonts w:cs="Arial"/>
                <w:color w:val="000000" w:themeColor="text1"/>
                <w:szCs w:val="20"/>
              </w:rPr>
              <w:t>Zambales</w:t>
            </w:r>
            <w:proofErr w:type="spellEnd"/>
          </w:p>
        </w:tc>
      </w:tr>
      <w:tr w:rsidR="00637A23" w:rsidRPr="004D4183" w:rsidTr="0063253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7A23" w:rsidRPr="004D4183" w:rsidRDefault="00637A23" w:rsidP="0063253F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4D4183">
              <w:rPr>
                <w:rFonts w:cs="Arial"/>
                <w:b/>
                <w:color w:val="000000" w:themeColor="text1"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7A23" w:rsidRPr="004D4183" w:rsidRDefault="00637A23" w:rsidP="0063253F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August 11,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7A23" w:rsidRPr="004D4183" w:rsidRDefault="00637A23" w:rsidP="0063253F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4D4183">
              <w:rPr>
                <w:rFonts w:cs="Arial"/>
                <w:b/>
                <w:color w:val="000000" w:themeColor="text1"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7A23" w:rsidRPr="004D4183" w:rsidRDefault="00637A23" w:rsidP="0063253F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August 11, 2014</w:t>
            </w:r>
          </w:p>
        </w:tc>
      </w:tr>
      <w:tr w:rsidR="00637A23" w:rsidRPr="004D4183" w:rsidTr="0063253F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637A23" w:rsidRPr="004D4183" w:rsidRDefault="00637A23" w:rsidP="0063253F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D4183">
              <w:rPr>
                <w:rFonts w:cs="Arial"/>
                <w:b/>
                <w:color w:val="000000" w:themeColor="text1"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637A23" w:rsidRPr="004D4183" w:rsidRDefault="00637A23" w:rsidP="0063253F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Contractor</w:t>
            </w:r>
          </w:p>
        </w:tc>
      </w:tr>
      <w:tr w:rsidR="00637A23" w:rsidRPr="004D4183" w:rsidTr="0063253F">
        <w:tc>
          <w:tcPr>
            <w:tcW w:w="2628" w:type="dxa"/>
            <w:gridSpan w:val="2"/>
          </w:tcPr>
          <w:p w:rsidR="00637A23" w:rsidRPr="004D4183" w:rsidRDefault="00637A23" w:rsidP="0063253F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D4183">
              <w:rPr>
                <w:rFonts w:cs="Arial"/>
                <w:b/>
                <w:color w:val="000000" w:themeColor="text1"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637A23" w:rsidRPr="004D4183" w:rsidRDefault="00637A23" w:rsidP="0063253F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Use case that lists materials and computes for the value of the materials to be purchased from a supplier based on the quotation </w:t>
            </w:r>
          </w:p>
        </w:tc>
      </w:tr>
      <w:tr w:rsidR="00637A23" w:rsidRPr="004D4183" w:rsidTr="0063253F">
        <w:tc>
          <w:tcPr>
            <w:tcW w:w="2628" w:type="dxa"/>
            <w:gridSpan w:val="2"/>
          </w:tcPr>
          <w:p w:rsidR="00637A23" w:rsidRPr="004D4183" w:rsidRDefault="00637A23" w:rsidP="0063253F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D4183">
              <w:rPr>
                <w:rFonts w:cs="Arial"/>
                <w:b/>
                <w:color w:val="000000" w:themeColor="text1"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637A23" w:rsidRPr="004D4183" w:rsidRDefault="00637A23" w:rsidP="0063253F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Quotation from supplier</w:t>
            </w:r>
          </w:p>
        </w:tc>
      </w:tr>
      <w:tr w:rsidR="00637A23" w:rsidRPr="004D4183" w:rsidTr="0063253F">
        <w:trPr>
          <w:trHeight w:val="255"/>
        </w:trPr>
        <w:tc>
          <w:tcPr>
            <w:tcW w:w="2628" w:type="dxa"/>
            <w:gridSpan w:val="2"/>
          </w:tcPr>
          <w:p w:rsidR="00637A23" w:rsidRPr="004D4183" w:rsidRDefault="00637A23" w:rsidP="0063253F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D4183">
              <w:rPr>
                <w:rFonts w:cs="Arial"/>
                <w:b/>
                <w:color w:val="000000" w:themeColor="text1"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637A23" w:rsidRDefault="00637A23" w:rsidP="0047735C">
            <w:pPr>
              <w:pStyle w:val="ListParagraph"/>
              <w:numPr>
                <w:ilvl w:val="0"/>
                <w:numId w:val="34"/>
              </w:num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Supplier has sent quotation</w:t>
            </w:r>
          </w:p>
          <w:p w:rsidR="00637A23" w:rsidRDefault="00637A23" w:rsidP="0047735C">
            <w:pPr>
              <w:pStyle w:val="ListParagraph"/>
              <w:numPr>
                <w:ilvl w:val="0"/>
                <w:numId w:val="34"/>
              </w:num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Supplier is assigned to project</w:t>
            </w:r>
          </w:p>
          <w:p w:rsidR="00637A23" w:rsidRPr="0092462A" w:rsidRDefault="00637A23" w:rsidP="0047735C">
            <w:pPr>
              <w:pStyle w:val="ListParagraph"/>
              <w:numPr>
                <w:ilvl w:val="0"/>
                <w:numId w:val="34"/>
              </w:num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Products are available for purchase </w:t>
            </w:r>
          </w:p>
        </w:tc>
      </w:tr>
      <w:tr w:rsidR="00637A23" w:rsidRPr="004D4183" w:rsidTr="0063253F">
        <w:tc>
          <w:tcPr>
            <w:tcW w:w="2628" w:type="dxa"/>
            <w:gridSpan w:val="2"/>
          </w:tcPr>
          <w:p w:rsidR="00637A23" w:rsidRPr="004D4183" w:rsidRDefault="00637A23" w:rsidP="0063253F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4D4183">
              <w:rPr>
                <w:rFonts w:cs="Arial"/>
                <w:b/>
                <w:color w:val="000000" w:themeColor="text1"/>
                <w:sz w:val="22"/>
                <w:szCs w:val="22"/>
              </w:rPr>
              <w:t>Postconditions</w:t>
            </w:r>
            <w:proofErr w:type="spellEnd"/>
            <w:r w:rsidRPr="004D4183">
              <w:rPr>
                <w:rFonts w:cs="Arial"/>
                <w:b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637A23" w:rsidRPr="00A14508" w:rsidRDefault="00637A23" w:rsidP="0047735C">
            <w:pPr>
              <w:pStyle w:val="ListParagraph"/>
              <w:numPr>
                <w:ilvl w:val="0"/>
                <w:numId w:val="35"/>
              </w:num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A list of materials and cost is created to be sent to the supplier</w:t>
            </w:r>
          </w:p>
        </w:tc>
      </w:tr>
      <w:tr w:rsidR="00637A23" w:rsidRPr="004D4183" w:rsidTr="0063253F">
        <w:tc>
          <w:tcPr>
            <w:tcW w:w="2628" w:type="dxa"/>
            <w:gridSpan w:val="2"/>
          </w:tcPr>
          <w:p w:rsidR="00637A23" w:rsidRPr="004D4183" w:rsidRDefault="00637A23" w:rsidP="0063253F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D4183">
              <w:rPr>
                <w:rFonts w:cs="Arial"/>
                <w:b/>
                <w:color w:val="000000" w:themeColor="text1"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637A23" w:rsidRDefault="00637A23" w:rsidP="0047735C">
            <w:pPr>
              <w:pStyle w:val="ListParagraph"/>
              <w:numPr>
                <w:ilvl w:val="0"/>
                <w:numId w:val="33"/>
              </w:num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Amount of materials is assessed by the contractor</w:t>
            </w:r>
          </w:p>
          <w:p w:rsidR="00637A23" w:rsidRDefault="00637A23" w:rsidP="0047735C">
            <w:pPr>
              <w:pStyle w:val="ListParagraph"/>
              <w:numPr>
                <w:ilvl w:val="0"/>
                <w:numId w:val="33"/>
              </w:num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Contractor lists down materials and the quantity in the system</w:t>
            </w:r>
          </w:p>
          <w:p w:rsidR="00637A23" w:rsidRPr="00DC11F7" w:rsidRDefault="00637A23" w:rsidP="0047735C">
            <w:pPr>
              <w:pStyle w:val="ListParagraph"/>
              <w:numPr>
                <w:ilvl w:val="0"/>
                <w:numId w:val="33"/>
              </w:num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System displays materials, quantity, and cost in a certain format (can be copy pasted to word file for letter making for supplier) </w:t>
            </w:r>
            <w:r w:rsidRPr="00DC11F7">
              <w:rPr>
                <w:rFonts w:cs="Arial"/>
                <w:color w:val="000000" w:themeColor="text1"/>
                <w:szCs w:val="20"/>
              </w:rPr>
              <w:t xml:space="preserve"> </w:t>
            </w:r>
          </w:p>
        </w:tc>
      </w:tr>
      <w:tr w:rsidR="00637A23" w:rsidRPr="004D4183" w:rsidTr="0063253F">
        <w:tc>
          <w:tcPr>
            <w:tcW w:w="2628" w:type="dxa"/>
            <w:gridSpan w:val="2"/>
          </w:tcPr>
          <w:p w:rsidR="00637A23" w:rsidRPr="004D4183" w:rsidRDefault="00637A23" w:rsidP="0063253F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D4183">
              <w:rPr>
                <w:rFonts w:cs="Arial"/>
                <w:b/>
                <w:color w:val="000000" w:themeColor="text1"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637A23" w:rsidRDefault="00637A23" w:rsidP="0063253F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3a If the material to be requested is from warehouse</w:t>
            </w:r>
          </w:p>
          <w:p w:rsidR="00637A23" w:rsidRPr="0092462A" w:rsidRDefault="00637A23" w:rsidP="0047735C">
            <w:pPr>
              <w:pStyle w:val="ListParagraph"/>
              <w:numPr>
                <w:ilvl w:val="0"/>
                <w:numId w:val="40"/>
              </w:num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System displays materials, quantity, and cost in a certain format (can be copy pasted to word file for letter making for warehouse personnel)</w:t>
            </w:r>
          </w:p>
        </w:tc>
      </w:tr>
      <w:tr w:rsidR="00637A23" w:rsidRPr="004D4183" w:rsidTr="0063253F">
        <w:tc>
          <w:tcPr>
            <w:tcW w:w="2628" w:type="dxa"/>
            <w:gridSpan w:val="2"/>
          </w:tcPr>
          <w:p w:rsidR="00637A23" w:rsidRPr="004D4183" w:rsidRDefault="00637A23" w:rsidP="0063253F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D4183">
              <w:rPr>
                <w:rFonts w:cs="Arial"/>
                <w:b/>
                <w:color w:val="000000" w:themeColor="text1"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637A23" w:rsidRDefault="00637A23" w:rsidP="0063253F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2a User enters invalid input for Materials or/and quantity</w:t>
            </w:r>
          </w:p>
          <w:p w:rsidR="00637A23" w:rsidRDefault="00637A23" w:rsidP="0047735C">
            <w:pPr>
              <w:pStyle w:val="ListParagraph"/>
              <w:numPr>
                <w:ilvl w:val="0"/>
                <w:numId w:val="36"/>
              </w:num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System disapproves operation</w:t>
            </w:r>
          </w:p>
          <w:p w:rsidR="00637A23" w:rsidRDefault="00637A23" w:rsidP="0047735C">
            <w:pPr>
              <w:pStyle w:val="ListParagraph"/>
              <w:numPr>
                <w:ilvl w:val="0"/>
                <w:numId w:val="36"/>
              </w:num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System prompts user to change input into valid input</w:t>
            </w:r>
          </w:p>
          <w:p w:rsidR="00637A23" w:rsidRPr="004D4183" w:rsidRDefault="00637A23" w:rsidP="0063253F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System continues on normal flow step 3</w:t>
            </w:r>
          </w:p>
        </w:tc>
      </w:tr>
      <w:tr w:rsidR="00637A23" w:rsidRPr="004D4183" w:rsidTr="0063253F">
        <w:tc>
          <w:tcPr>
            <w:tcW w:w="2628" w:type="dxa"/>
            <w:gridSpan w:val="2"/>
          </w:tcPr>
          <w:p w:rsidR="00637A23" w:rsidRPr="004D4183" w:rsidRDefault="00637A23" w:rsidP="0063253F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D4183">
              <w:rPr>
                <w:rFonts w:cs="Arial"/>
                <w:b/>
                <w:color w:val="000000" w:themeColor="text1"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637A23" w:rsidRPr="004D4183" w:rsidRDefault="00637A23" w:rsidP="0063253F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N/A</w:t>
            </w:r>
          </w:p>
        </w:tc>
      </w:tr>
      <w:tr w:rsidR="00637A23" w:rsidRPr="004D4183" w:rsidTr="0063253F">
        <w:tc>
          <w:tcPr>
            <w:tcW w:w="2628" w:type="dxa"/>
            <w:gridSpan w:val="2"/>
          </w:tcPr>
          <w:p w:rsidR="00637A23" w:rsidRPr="004D4183" w:rsidRDefault="00637A23" w:rsidP="0063253F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D4183">
              <w:rPr>
                <w:rFonts w:cs="Arial"/>
                <w:b/>
                <w:color w:val="000000" w:themeColor="text1"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637A23" w:rsidRPr="004D4183" w:rsidRDefault="00637A23" w:rsidP="0063253F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2-5 times per project</w:t>
            </w:r>
          </w:p>
        </w:tc>
      </w:tr>
      <w:tr w:rsidR="00637A23" w:rsidRPr="004D4183" w:rsidTr="0063253F">
        <w:tc>
          <w:tcPr>
            <w:tcW w:w="2628" w:type="dxa"/>
            <w:gridSpan w:val="2"/>
          </w:tcPr>
          <w:p w:rsidR="00637A23" w:rsidRPr="004D4183" w:rsidRDefault="00637A23" w:rsidP="0063253F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D4183">
              <w:rPr>
                <w:rFonts w:cs="Arial"/>
                <w:b/>
                <w:color w:val="000000" w:themeColor="text1"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637A23" w:rsidRPr="004D4183" w:rsidRDefault="00637A23" w:rsidP="0063253F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N/A</w:t>
            </w:r>
          </w:p>
        </w:tc>
      </w:tr>
      <w:tr w:rsidR="00637A23" w:rsidRPr="004D4183" w:rsidTr="0063253F">
        <w:tc>
          <w:tcPr>
            <w:tcW w:w="2628" w:type="dxa"/>
            <w:gridSpan w:val="2"/>
          </w:tcPr>
          <w:p w:rsidR="00637A23" w:rsidRPr="004D4183" w:rsidRDefault="00637A23" w:rsidP="0063253F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D4183">
              <w:rPr>
                <w:rFonts w:cs="Arial"/>
                <w:b/>
                <w:color w:val="000000" w:themeColor="text1"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637A23" w:rsidRDefault="00637A23" w:rsidP="0047735C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There is already a quotation from the supplier</w:t>
            </w:r>
          </w:p>
          <w:p w:rsidR="00637A23" w:rsidRPr="00CB74BB" w:rsidRDefault="00637A23" w:rsidP="0047735C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The contractor knows what and how much materials to purchase based from the quotation from the supplier</w:t>
            </w:r>
          </w:p>
        </w:tc>
      </w:tr>
      <w:tr w:rsidR="00637A23" w:rsidRPr="004D4183" w:rsidTr="0063253F">
        <w:tc>
          <w:tcPr>
            <w:tcW w:w="2628" w:type="dxa"/>
            <w:gridSpan w:val="2"/>
          </w:tcPr>
          <w:p w:rsidR="00637A23" w:rsidRPr="004D4183" w:rsidRDefault="00637A23" w:rsidP="0063253F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D4183">
              <w:rPr>
                <w:rFonts w:cs="Arial"/>
                <w:b/>
                <w:color w:val="000000" w:themeColor="text1"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637A23" w:rsidRPr="004D4183" w:rsidRDefault="00637A23" w:rsidP="0063253F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N/A</w:t>
            </w:r>
          </w:p>
        </w:tc>
      </w:tr>
    </w:tbl>
    <w:p w:rsidR="00637A23" w:rsidRDefault="00637A23" w:rsidP="00637A23">
      <w:pPr>
        <w:pStyle w:val="Heading2"/>
        <w:numPr>
          <w:ilvl w:val="0"/>
          <w:numId w:val="0"/>
        </w:numPr>
        <w:ind w:left="576" w:hanging="576"/>
      </w:pPr>
    </w:p>
    <w:p w:rsidR="00637A23" w:rsidRDefault="00637A23" w:rsidP="00637A23"/>
    <w:p w:rsidR="00637A23" w:rsidRDefault="00637A23" w:rsidP="00637A23"/>
    <w:p w:rsidR="00637A23" w:rsidRDefault="00637A23" w:rsidP="00637A23"/>
    <w:p w:rsidR="00637A23" w:rsidRDefault="00637A23" w:rsidP="00637A23"/>
    <w:p w:rsidR="00637A23" w:rsidRDefault="00637A23" w:rsidP="00637A23"/>
    <w:p w:rsidR="00637A23" w:rsidRDefault="00637A23" w:rsidP="00637A23"/>
    <w:p w:rsidR="00637A23" w:rsidRDefault="00637A23" w:rsidP="00637A23"/>
    <w:p w:rsidR="00637A23" w:rsidRDefault="00637A23" w:rsidP="00637A23"/>
    <w:p w:rsidR="00637A23" w:rsidRDefault="00637A23" w:rsidP="00637A23"/>
    <w:p w:rsidR="00637A23" w:rsidRDefault="00637A23" w:rsidP="00637A23"/>
    <w:p w:rsidR="00637A23" w:rsidRDefault="00637A23" w:rsidP="00637A23"/>
    <w:p w:rsidR="00637A23" w:rsidRDefault="00637A23" w:rsidP="00637A23"/>
    <w:p w:rsidR="00637A23" w:rsidRDefault="00637A23" w:rsidP="00637A23"/>
    <w:p w:rsidR="00637A23" w:rsidRDefault="00637A23" w:rsidP="00637A23"/>
    <w:p w:rsidR="00637A23" w:rsidRDefault="00637A23" w:rsidP="00637A23"/>
    <w:p w:rsidR="00637A23" w:rsidRDefault="00637A23" w:rsidP="00637A23"/>
    <w:p w:rsidR="00637A23" w:rsidRDefault="00637A23" w:rsidP="00637A23"/>
    <w:p w:rsidR="00637A23" w:rsidRPr="00637A23" w:rsidRDefault="00637A23" w:rsidP="00637A23"/>
    <w:p w:rsidR="00637A23" w:rsidRPr="00637A23" w:rsidRDefault="005C46B0" w:rsidP="00637A23">
      <w:pPr>
        <w:pStyle w:val="Heading2"/>
        <w:numPr>
          <w:ilvl w:val="0"/>
          <w:numId w:val="0"/>
        </w:numPr>
        <w:ind w:left="576" w:hanging="576"/>
      </w:pPr>
      <w:r w:rsidRPr="00616CAE">
        <w:t xml:space="preserve">3.2 </w:t>
      </w:r>
      <w:r w:rsidR="00637A23">
        <w:t>Processing to warehouse inventory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637A23" w:rsidRPr="004D4183" w:rsidTr="0063253F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37A23" w:rsidRPr="004D4183" w:rsidRDefault="00637A23" w:rsidP="0063253F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4D4183">
              <w:rPr>
                <w:rFonts w:cs="Arial"/>
                <w:b/>
                <w:color w:val="000000" w:themeColor="text1"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37A23" w:rsidRPr="004D4183" w:rsidRDefault="00637A23" w:rsidP="0063253F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3.2</w:t>
            </w:r>
          </w:p>
        </w:tc>
      </w:tr>
      <w:tr w:rsidR="00637A23" w:rsidRPr="004D4183" w:rsidTr="0063253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7A23" w:rsidRPr="004D4183" w:rsidRDefault="00637A23" w:rsidP="0063253F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4D4183">
              <w:rPr>
                <w:rFonts w:cs="Arial"/>
                <w:b/>
                <w:color w:val="000000" w:themeColor="text1"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7A23" w:rsidRPr="004D4183" w:rsidRDefault="00637A23" w:rsidP="0063253F">
            <w:pPr>
              <w:pStyle w:val="Hints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Processing for warehouse inventory</w:t>
            </w:r>
          </w:p>
        </w:tc>
      </w:tr>
      <w:tr w:rsidR="00637A23" w:rsidRPr="004D4183" w:rsidTr="0063253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7A23" w:rsidRPr="004D4183" w:rsidRDefault="00637A23" w:rsidP="0063253F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4D4183">
              <w:rPr>
                <w:rFonts w:cs="Arial"/>
                <w:b/>
                <w:color w:val="000000" w:themeColor="text1"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7A23" w:rsidRPr="004D4183" w:rsidRDefault="00637A23" w:rsidP="0063253F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Joshua </w:t>
            </w:r>
            <w:proofErr w:type="spellStart"/>
            <w:r>
              <w:rPr>
                <w:rFonts w:cs="Arial"/>
                <w:color w:val="000000" w:themeColor="text1"/>
                <w:szCs w:val="20"/>
              </w:rPr>
              <w:t>Zambales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7A23" w:rsidRPr="004D4183" w:rsidRDefault="00637A23" w:rsidP="0063253F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4D4183">
              <w:rPr>
                <w:rFonts w:cs="Arial"/>
                <w:b/>
                <w:color w:val="000000" w:themeColor="text1"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7A23" w:rsidRPr="004D4183" w:rsidRDefault="00637A23" w:rsidP="0063253F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Joshua </w:t>
            </w:r>
            <w:proofErr w:type="spellStart"/>
            <w:r>
              <w:rPr>
                <w:rFonts w:cs="Arial"/>
                <w:color w:val="000000" w:themeColor="text1"/>
                <w:szCs w:val="20"/>
              </w:rPr>
              <w:t>Zambales</w:t>
            </w:r>
            <w:proofErr w:type="spellEnd"/>
          </w:p>
        </w:tc>
      </w:tr>
      <w:tr w:rsidR="00637A23" w:rsidRPr="004D4183" w:rsidTr="0063253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7A23" w:rsidRPr="004D4183" w:rsidRDefault="00637A23" w:rsidP="0063253F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4D4183">
              <w:rPr>
                <w:rFonts w:cs="Arial"/>
                <w:b/>
                <w:color w:val="000000" w:themeColor="text1"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7A23" w:rsidRPr="004D4183" w:rsidRDefault="00637A23" w:rsidP="0063253F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August 11,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7A23" w:rsidRPr="004D4183" w:rsidRDefault="00637A23" w:rsidP="0063253F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4D4183">
              <w:rPr>
                <w:rFonts w:cs="Arial"/>
                <w:b/>
                <w:color w:val="000000" w:themeColor="text1"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7A23" w:rsidRPr="004D4183" w:rsidRDefault="00637A23" w:rsidP="0063253F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August 11, 2014</w:t>
            </w:r>
          </w:p>
        </w:tc>
      </w:tr>
      <w:tr w:rsidR="00637A23" w:rsidRPr="004D4183" w:rsidTr="0063253F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637A23" w:rsidRPr="004D4183" w:rsidRDefault="00637A23" w:rsidP="0063253F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D4183">
              <w:rPr>
                <w:rFonts w:cs="Arial"/>
                <w:b/>
                <w:color w:val="000000" w:themeColor="text1"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637A23" w:rsidRPr="004D4183" w:rsidRDefault="00637A23" w:rsidP="0063253F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Warehouse personnel, contractor</w:t>
            </w:r>
          </w:p>
        </w:tc>
      </w:tr>
      <w:tr w:rsidR="00637A23" w:rsidRPr="004D4183" w:rsidTr="0063253F">
        <w:tc>
          <w:tcPr>
            <w:tcW w:w="2628" w:type="dxa"/>
            <w:gridSpan w:val="2"/>
          </w:tcPr>
          <w:p w:rsidR="00637A23" w:rsidRPr="004D4183" w:rsidRDefault="00637A23" w:rsidP="0063253F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D4183">
              <w:rPr>
                <w:rFonts w:cs="Arial"/>
                <w:b/>
                <w:color w:val="000000" w:themeColor="text1"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637A23" w:rsidRPr="004D4183" w:rsidRDefault="00637A23" w:rsidP="0063253F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Use case that tracks inventory in warehouse and status of items</w:t>
            </w:r>
          </w:p>
        </w:tc>
      </w:tr>
      <w:tr w:rsidR="00637A23" w:rsidRPr="004D4183" w:rsidTr="0063253F">
        <w:tc>
          <w:tcPr>
            <w:tcW w:w="2628" w:type="dxa"/>
            <w:gridSpan w:val="2"/>
          </w:tcPr>
          <w:p w:rsidR="00637A23" w:rsidRPr="004D4183" w:rsidRDefault="00637A23" w:rsidP="0063253F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D4183">
              <w:rPr>
                <w:rFonts w:cs="Arial"/>
                <w:b/>
                <w:color w:val="000000" w:themeColor="text1"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637A23" w:rsidRPr="004D4183" w:rsidRDefault="00637A23" w:rsidP="0063253F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Inventory check, material/equipment request</w:t>
            </w:r>
          </w:p>
        </w:tc>
      </w:tr>
      <w:tr w:rsidR="00637A23" w:rsidRPr="004D4183" w:rsidTr="0063253F">
        <w:trPr>
          <w:trHeight w:val="255"/>
        </w:trPr>
        <w:tc>
          <w:tcPr>
            <w:tcW w:w="2628" w:type="dxa"/>
            <w:gridSpan w:val="2"/>
          </w:tcPr>
          <w:p w:rsidR="00637A23" w:rsidRPr="004D4183" w:rsidRDefault="00637A23" w:rsidP="0063253F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D4183">
              <w:rPr>
                <w:rFonts w:cs="Arial"/>
                <w:b/>
                <w:color w:val="000000" w:themeColor="text1"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637A23" w:rsidRPr="009A3A5E" w:rsidRDefault="00637A23" w:rsidP="0063253F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N/A</w:t>
            </w:r>
          </w:p>
        </w:tc>
      </w:tr>
      <w:tr w:rsidR="00637A23" w:rsidRPr="004D4183" w:rsidTr="0063253F">
        <w:tc>
          <w:tcPr>
            <w:tcW w:w="2628" w:type="dxa"/>
            <w:gridSpan w:val="2"/>
          </w:tcPr>
          <w:p w:rsidR="00637A23" w:rsidRPr="004D4183" w:rsidRDefault="00637A23" w:rsidP="0063253F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4D4183">
              <w:rPr>
                <w:rFonts w:cs="Arial"/>
                <w:b/>
                <w:color w:val="000000" w:themeColor="text1"/>
                <w:sz w:val="22"/>
                <w:szCs w:val="22"/>
              </w:rPr>
              <w:t>Postconditions</w:t>
            </w:r>
            <w:proofErr w:type="spellEnd"/>
            <w:r w:rsidRPr="004D4183">
              <w:rPr>
                <w:rFonts w:cs="Arial"/>
                <w:b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637A23" w:rsidRPr="004D4183" w:rsidRDefault="00637A23" w:rsidP="0063253F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Amended quantity of warehouse materials</w:t>
            </w:r>
          </w:p>
        </w:tc>
      </w:tr>
      <w:tr w:rsidR="00637A23" w:rsidRPr="004D4183" w:rsidTr="0063253F">
        <w:tc>
          <w:tcPr>
            <w:tcW w:w="2628" w:type="dxa"/>
            <w:gridSpan w:val="2"/>
          </w:tcPr>
          <w:p w:rsidR="00637A23" w:rsidRPr="004D4183" w:rsidRDefault="00637A23" w:rsidP="0063253F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D4183">
              <w:rPr>
                <w:rFonts w:cs="Arial"/>
                <w:b/>
                <w:color w:val="000000" w:themeColor="text1"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637A23" w:rsidRDefault="00637A23" w:rsidP="0047735C">
            <w:pPr>
              <w:pStyle w:val="ListParagraph"/>
              <w:numPr>
                <w:ilvl w:val="0"/>
                <w:numId w:val="37"/>
              </w:num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User requests for inventory check or material request from warehouse personnel (outside the system)</w:t>
            </w:r>
          </w:p>
          <w:p w:rsidR="00637A23" w:rsidRDefault="00637A23" w:rsidP="0047735C">
            <w:pPr>
              <w:pStyle w:val="ListParagraph"/>
              <w:numPr>
                <w:ilvl w:val="0"/>
                <w:numId w:val="37"/>
              </w:num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Warehouse personnel hands out inventory check report or/and amended quantity notice</w:t>
            </w:r>
          </w:p>
          <w:p w:rsidR="00637A23" w:rsidRDefault="00637A23" w:rsidP="0047735C">
            <w:pPr>
              <w:pStyle w:val="ListParagraph"/>
              <w:numPr>
                <w:ilvl w:val="0"/>
                <w:numId w:val="37"/>
              </w:num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User updates inventory list </w:t>
            </w:r>
          </w:p>
          <w:p w:rsidR="00637A23" w:rsidRPr="0039139B" w:rsidRDefault="00637A23" w:rsidP="0047735C">
            <w:pPr>
              <w:pStyle w:val="ListParagraph"/>
              <w:numPr>
                <w:ilvl w:val="0"/>
                <w:numId w:val="37"/>
              </w:num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System saves the updated inventory list </w:t>
            </w:r>
          </w:p>
        </w:tc>
      </w:tr>
      <w:tr w:rsidR="00637A23" w:rsidRPr="004D4183" w:rsidTr="0063253F">
        <w:tc>
          <w:tcPr>
            <w:tcW w:w="2628" w:type="dxa"/>
            <w:gridSpan w:val="2"/>
          </w:tcPr>
          <w:p w:rsidR="00637A23" w:rsidRPr="004D4183" w:rsidRDefault="00637A23" w:rsidP="0063253F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D4183">
              <w:rPr>
                <w:rFonts w:cs="Arial"/>
                <w:b/>
                <w:color w:val="000000" w:themeColor="text1"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637A23" w:rsidRDefault="00637A23" w:rsidP="0063253F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   1a User adds new materials or returns it to warehouse</w:t>
            </w:r>
          </w:p>
          <w:p w:rsidR="00637A23" w:rsidRDefault="00637A23" w:rsidP="0047735C">
            <w:pPr>
              <w:pStyle w:val="ListParagraph"/>
              <w:numPr>
                <w:ilvl w:val="0"/>
                <w:numId w:val="38"/>
              </w:num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User informs the personnel about material to be placed in warehouse</w:t>
            </w:r>
          </w:p>
          <w:p w:rsidR="00637A23" w:rsidRPr="00A40900" w:rsidRDefault="00637A23" w:rsidP="0047735C">
            <w:pPr>
              <w:pStyle w:val="ListParagraph"/>
              <w:numPr>
                <w:ilvl w:val="0"/>
                <w:numId w:val="38"/>
              </w:num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Use case resumes on step 2</w:t>
            </w:r>
          </w:p>
        </w:tc>
      </w:tr>
      <w:tr w:rsidR="00637A23" w:rsidRPr="004D4183" w:rsidTr="0063253F">
        <w:tc>
          <w:tcPr>
            <w:tcW w:w="2628" w:type="dxa"/>
            <w:gridSpan w:val="2"/>
          </w:tcPr>
          <w:p w:rsidR="00637A23" w:rsidRPr="004D4183" w:rsidRDefault="00637A23" w:rsidP="0063253F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D4183">
              <w:rPr>
                <w:rFonts w:cs="Arial"/>
                <w:b/>
                <w:color w:val="000000" w:themeColor="text1"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637A23" w:rsidRDefault="00637A23" w:rsidP="0063253F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3a User enters invalid input for labor estimate</w:t>
            </w:r>
          </w:p>
          <w:p w:rsidR="00637A23" w:rsidRDefault="00637A23" w:rsidP="0047735C">
            <w:pPr>
              <w:pStyle w:val="ListParagraph"/>
              <w:numPr>
                <w:ilvl w:val="0"/>
                <w:numId w:val="39"/>
              </w:num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System disapproves operation</w:t>
            </w:r>
          </w:p>
          <w:p w:rsidR="00637A23" w:rsidRDefault="00637A23" w:rsidP="0047735C">
            <w:pPr>
              <w:pStyle w:val="ListParagraph"/>
              <w:numPr>
                <w:ilvl w:val="0"/>
                <w:numId w:val="39"/>
              </w:num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System prompts user to change input into valid input</w:t>
            </w:r>
          </w:p>
          <w:p w:rsidR="00637A23" w:rsidRPr="004D4183" w:rsidRDefault="00637A23" w:rsidP="0063253F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System continues on normal flow 3</w:t>
            </w:r>
          </w:p>
        </w:tc>
      </w:tr>
      <w:tr w:rsidR="00637A23" w:rsidRPr="004D4183" w:rsidTr="0063253F">
        <w:tc>
          <w:tcPr>
            <w:tcW w:w="2628" w:type="dxa"/>
            <w:gridSpan w:val="2"/>
          </w:tcPr>
          <w:p w:rsidR="00637A23" w:rsidRPr="004D4183" w:rsidRDefault="00637A23" w:rsidP="0063253F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D4183">
              <w:rPr>
                <w:rFonts w:cs="Arial"/>
                <w:b/>
                <w:color w:val="000000" w:themeColor="text1"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637A23" w:rsidRPr="004D4183" w:rsidRDefault="00637A23" w:rsidP="0063253F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N/A</w:t>
            </w:r>
          </w:p>
        </w:tc>
      </w:tr>
      <w:tr w:rsidR="00637A23" w:rsidRPr="004D4183" w:rsidTr="0063253F">
        <w:tc>
          <w:tcPr>
            <w:tcW w:w="2628" w:type="dxa"/>
            <w:gridSpan w:val="2"/>
          </w:tcPr>
          <w:p w:rsidR="00637A23" w:rsidRPr="004D4183" w:rsidRDefault="00637A23" w:rsidP="0063253F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D4183">
              <w:rPr>
                <w:rFonts w:cs="Arial"/>
                <w:b/>
                <w:color w:val="000000" w:themeColor="text1"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637A23" w:rsidRPr="004D4183" w:rsidRDefault="00637A23" w:rsidP="0063253F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1-2 times a week</w:t>
            </w:r>
          </w:p>
        </w:tc>
      </w:tr>
      <w:tr w:rsidR="00637A23" w:rsidRPr="004D4183" w:rsidTr="0063253F">
        <w:tc>
          <w:tcPr>
            <w:tcW w:w="2628" w:type="dxa"/>
            <w:gridSpan w:val="2"/>
          </w:tcPr>
          <w:p w:rsidR="00637A23" w:rsidRPr="004D4183" w:rsidRDefault="00637A23" w:rsidP="0063253F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D4183">
              <w:rPr>
                <w:rFonts w:cs="Arial"/>
                <w:b/>
                <w:color w:val="000000" w:themeColor="text1"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637A23" w:rsidRPr="004D4183" w:rsidRDefault="00637A23" w:rsidP="0063253F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N/A</w:t>
            </w:r>
          </w:p>
        </w:tc>
      </w:tr>
      <w:tr w:rsidR="00637A23" w:rsidRPr="004D4183" w:rsidTr="0063253F">
        <w:tc>
          <w:tcPr>
            <w:tcW w:w="2628" w:type="dxa"/>
            <w:gridSpan w:val="2"/>
          </w:tcPr>
          <w:p w:rsidR="00637A23" w:rsidRPr="004D4183" w:rsidRDefault="00637A23" w:rsidP="0063253F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D4183">
              <w:rPr>
                <w:rFonts w:cs="Arial"/>
                <w:b/>
                <w:color w:val="000000" w:themeColor="text1"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637A23" w:rsidRPr="004D4183" w:rsidRDefault="00637A23" w:rsidP="0063253F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There is access to warehouse and warehouse personnel </w:t>
            </w:r>
          </w:p>
        </w:tc>
      </w:tr>
      <w:tr w:rsidR="00637A23" w:rsidRPr="004D4183" w:rsidTr="0063253F">
        <w:tc>
          <w:tcPr>
            <w:tcW w:w="2628" w:type="dxa"/>
            <w:gridSpan w:val="2"/>
          </w:tcPr>
          <w:p w:rsidR="00637A23" w:rsidRPr="004D4183" w:rsidRDefault="00637A23" w:rsidP="0063253F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D4183">
              <w:rPr>
                <w:rFonts w:cs="Arial"/>
                <w:b/>
                <w:color w:val="000000" w:themeColor="text1"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637A23" w:rsidRPr="004D4183" w:rsidRDefault="00637A23" w:rsidP="0063253F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N/A</w:t>
            </w:r>
          </w:p>
        </w:tc>
      </w:tr>
    </w:tbl>
    <w:p w:rsidR="00B2550D" w:rsidRPr="00616CAE" w:rsidRDefault="00B2550D" w:rsidP="002103D8">
      <w:r w:rsidRPr="00616CAE">
        <w:br w:type="page"/>
      </w:r>
    </w:p>
    <w:p w:rsidR="00B2550D" w:rsidRPr="00616CAE" w:rsidRDefault="00B2550D" w:rsidP="00B2550D">
      <w:pPr>
        <w:pStyle w:val="Heading1"/>
        <w:numPr>
          <w:ilvl w:val="0"/>
          <w:numId w:val="0"/>
        </w:numPr>
      </w:pPr>
      <w:r w:rsidRPr="00616CAE">
        <w:lastRenderedPageBreak/>
        <w:t>4 Employee Management</w:t>
      </w:r>
    </w:p>
    <w:p w:rsidR="00B2550D" w:rsidRPr="00616CAE" w:rsidRDefault="00B2550D" w:rsidP="00B2550D">
      <w:pPr>
        <w:pStyle w:val="Heading2"/>
        <w:numPr>
          <w:ilvl w:val="0"/>
          <w:numId w:val="0"/>
        </w:numPr>
        <w:ind w:left="576" w:hanging="576"/>
      </w:pPr>
      <w:r w:rsidRPr="00616CAE">
        <w:t>4.1  Salary Computation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B2550D" w:rsidRPr="00616CAE" w:rsidTr="00616CAE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Cs w:val="20"/>
              </w:rPr>
            </w:pPr>
            <w:r w:rsidRPr="00616CAE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2550D" w:rsidRPr="00616CAE" w:rsidRDefault="00B2550D" w:rsidP="00616CAE">
            <w:pPr>
              <w:pStyle w:val="Hints"/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4.1</w:t>
            </w:r>
          </w:p>
        </w:tc>
      </w:tr>
      <w:tr w:rsidR="00B2550D" w:rsidRPr="00616CAE" w:rsidTr="00616CA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Cs w:val="20"/>
              </w:rPr>
            </w:pPr>
            <w:r w:rsidRPr="00616CAE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2550D" w:rsidRPr="00616CAE" w:rsidRDefault="00B2550D" w:rsidP="00616CAE">
            <w:pPr>
              <w:pStyle w:val="Hints"/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 xml:space="preserve">Salary Computation </w:t>
            </w:r>
          </w:p>
        </w:tc>
      </w:tr>
      <w:tr w:rsidR="00B2550D" w:rsidRPr="00616CAE" w:rsidTr="00616CA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Cs w:val="20"/>
              </w:rPr>
            </w:pPr>
            <w:r w:rsidRPr="00616CAE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2550D" w:rsidRPr="00616CAE" w:rsidRDefault="00B2550D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John Michael Santos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Cs w:val="20"/>
              </w:rPr>
            </w:pPr>
            <w:r w:rsidRPr="00616CAE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2550D" w:rsidRPr="00616CAE" w:rsidRDefault="00B2550D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August 12, 2014</w:t>
            </w:r>
          </w:p>
        </w:tc>
      </w:tr>
      <w:tr w:rsidR="00B2550D" w:rsidRPr="00616CAE" w:rsidTr="00616CA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Cs w:val="20"/>
              </w:rPr>
            </w:pPr>
            <w:r w:rsidRPr="00616CAE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2550D" w:rsidRPr="00616CAE" w:rsidRDefault="00B2550D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August 12,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Cs w:val="20"/>
              </w:rPr>
            </w:pPr>
            <w:r w:rsidRPr="00616CAE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2550D" w:rsidRPr="00616CAE" w:rsidRDefault="00B2550D" w:rsidP="00616CAE">
            <w:pPr>
              <w:rPr>
                <w:rFonts w:cs="Arial"/>
                <w:szCs w:val="20"/>
              </w:rPr>
            </w:pPr>
          </w:p>
        </w:tc>
      </w:tr>
      <w:tr w:rsidR="00B2550D" w:rsidRPr="00616CAE" w:rsidTr="00616CAE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B2550D" w:rsidRPr="00616CAE" w:rsidRDefault="00B2550D" w:rsidP="00616CAE">
            <w:pPr>
              <w:pStyle w:val="Hints"/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Foreman</w:t>
            </w:r>
          </w:p>
        </w:tc>
      </w:tr>
      <w:tr w:rsidR="00B2550D" w:rsidRPr="00616CAE" w:rsidTr="00616CAE">
        <w:tc>
          <w:tcPr>
            <w:tcW w:w="2628" w:type="dxa"/>
            <w:gridSpan w:val="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B2550D" w:rsidRPr="00616CAE" w:rsidRDefault="00B2550D" w:rsidP="00616CAE">
            <w:pPr>
              <w:pStyle w:val="Hints"/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Allows the foreman to assess the employees in the current project, tallying its service hours and salary for the payroll</w:t>
            </w:r>
          </w:p>
        </w:tc>
      </w:tr>
      <w:tr w:rsidR="00B2550D" w:rsidRPr="00616CAE" w:rsidTr="00616CAE">
        <w:tc>
          <w:tcPr>
            <w:tcW w:w="2628" w:type="dxa"/>
            <w:gridSpan w:val="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B2550D" w:rsidRPr="00616CAE" w:rsidRDefault="00B2550D" w:rsidP="0047735C">
            <w:pPr>
              <w:pStyle w:val="Hints"/>
              <w:numPr>
                <w:ilvl w:val="0"/>
                <w:numId w:val="8"/>
              </w:numPr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User will input information and service hours of an employee</w:t>
            </w:r>
          </w:p>
          <w:p w:rsidR="00B2550D" w:rsidRPr="00616CAE" w:rsidRDefault="00B2550D" w:rsidP="0047735C">
            <w:pPr>
              <w:pStyle w:val="Hints"/>
              <w:numPr>
                <w:ilvl w:val="0"/>
                <w:numId w:val="8"/>
              </w:numPr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User will send this information for payroll</w:t>
            </w:r>
          </w:p>
        </w:tc>
      </w:tr>
      <w:tr w:rsidR="00B2550D" w:rsidRPr="00616CAE" w:rsidTr="00616CAE">
        <w:trPr>
          <w:trHeight w:val="813"/>
        </w:trPr>
        <w:tc>
          <w:tcPr>
            <w:tcW w:w="2628" w:type="dxa"/>
            <w:gridSpan w:val="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B2550D" w:rsidRPr="00616CAE" w:rsidRDefault="00B2550D" w:rsidP="0047735C">
            <w:pPr>
              <w:pStyle w:val="Hints"/>
              <w:numPr>
                <w:ilvl w:val="0"/>
                <w:numId w:val="45"/>
              </w:numPr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Upon processing the contract into a project, it must have the information of the employees to be deployed</w:t>
            </w:r>
          </w:p>
          <w:p w:rsidR="00B2550D" w:rsidRPr="00616CAE" w:rsidRDefault="00B2550D" w:rsidP="0047735C">
            <w:pPr>
              <w:pStyle w:val="Hints"/>
              <w:numPr>
                <w:ilvl w:val="0"/>
                <w:numId w:val="45"/>
              </w:numPr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Employees listed should have served for a time being in the project involved</w:t>
            </w:r>
          </w:p>
        </w:tc>
      </w:tr>
      <w:tr w:rsidR="00B2550D" w:rsidRPr="00616CAE" w:rsidTr="00616CAE">
        <w:tc>
          <w:tcPr>
            <w:tcW w:w="2628" w:type="dxa"/>
            <w:gridSpan w:val="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16CAE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16CAE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B2550D" w:rsidRPr="00616CAE" w:rsidRDefault="00B2550D" w:rsidP="0047735C">
            <w:pPr>
              <w:numPr>
                <w:ilvl w:val="0"/>
                <w:numId w:val="42"/>
              </w:num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Working hours of employees are input.</w:t>
            </w:r>
          </w:p>
          <w:p w:rsidR="00B2550D" w:rsidRPr="00616CAE" w:rsidRDefault="00B2550D" w:rsidP="0047735C">
            <w:pPr>
              <w:numPr>
                <w:ilvl w:val="0"/>
                <w:numId w:val="42"/>
              </w:num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Information of the workers received.</w:t>
            </w:r>
          </w:p>
          <w:p w:rsidR="00B2550D" w:rsidRPr="00616CAE" w:rsidRDefault="00B2550D" w:rsidP="0047735C">
            <w:pPr>
              <w:numPr>
                <w:ilvl w:val="0"/>
                <w:numId w:val="42"/>
              </w:num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Summary of payroll now sent to the Manpower Management</w:t>
            </w:r>
          </w:p>
        </w:tc>
      </w:tr>
      <w:tr w:rsidR="00B2550D" w:rsidRPr="00616CAE" w:rsidTr="00616CAE">
        <w:tc>
          <w:tcPr>
            <w:tcW w:w="2628" w:type="dxa"/>
            <w:gridSpan w:val="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B2550D" w:rsidRPr="00616CAE" w:rsidRDefault="00B2550D" w:rsidP="0047735C">
            <w:pPr>
              <w:numPr>
                <w:ilvl w:val="0"/>
                <w:numId w:val="41"/>
              </w:num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The Foreman will go to the respective window</w:t>
            </w:r>
          </w:p>
          <w:p w:rsidR="00B2550D" w:rsidRPr="00616CAE" w:rsidRDefault="00B2550D" w:rsidP="0047735C">
            <w:pPr>
              <w:numPr>
                <w:ilvl w:val="0"/>
                <w:numId w:val="41"/>
              </w:num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The Foreman will input the necessary data on the employees</w:t>
            </w:r>
          </w:p>
          <w:p w:rsidR="00B2550D" w:rsidRPr="00616CAE" w:rsidRDefault="00B2550D" w:rsidP="0047735C">
            <w:pPr>
              <w:numPr>
                <w:ilvl w:val="0"/>
                <w:numId w:val="41"/>
              </w:num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The system will validate and make changes to the database prior to the input information</w:t>
            </w:r>
          </w:p>
        </w:tc>
      </w:tr>
      <w:tr w:rsidR="00B2550D" w:rsidRPr="00616CAE" w:rsidTr="00616CAE">
        <w:tc>
          <w:tcPr>
            <w:tcW w:w="2628" w:type="dxa"/>
            <w:gridSpan w:val="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Alternative Flow 1:</w:t>
            </w:r>
          </w:p>
          <w:p w:rsidR="00B2550D" w:rsidRPr="00616CAE" w:rsidRDefault="00B2550D" w:rsidP="00616CAE">
            <w:pPr>
              <w:jc w:val="right"/>
              <w:rPr>
                <w:rFonts w:cs="Arial"/>
                <w:b/>
                <w:szCs w:val="20"/>
              </w:rPr>
            </w:pPr>
            <w:r w:rsidRPr="00616CAE">
              <w:rPr>
                <w:rFonts w:cs="Arial"/>
                <w:b/>
                <w:szCs w:val="20"/>
              </w:rPr>
              <w:t>Input of Employee Information</w:t>
            </w:r>
          </w:p>
        </w:tc>
        <w:tc>
          <w:tcPr>
            <w:tcW w:w="7110" w:type="dxa"/>
            <w:gridSpan w:val="3"/>
          </w:tcPr>
          <w:p w:rsidR="00B2550D" w:rsidRPr="00616CAE" w:rsidRDefault="00B2550D" w:rsidP="0047735C">
            <w:pPr>
              <w:pStyle w:val="Hints"/>
              <w:numPr>
                <w:ilvl w:val="0"/>
                <w:numId w:val="43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The foreman will input the employees to work in a project</w:t>
            </w:r>
          </w:p>
          <w:p w:rsidR="00B2550D" w:rsidRPr="00616CAE" w:rsidRDefault="00B2550D" w:rsidP="0047735C">
            <w:pPr>
              <w:pStyle w:val="Hints"/>
              <w:numPr>
                <w:ilvl w:val="0"/>
                <w:numId w:val="43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System will validate the inputs, and will store the information of the employee</w:t>
            </w:r>
          </w:p>
          <w:p w:rsidR="00B2550D" w:rsidRPr="00616CAE" w:rsidRDefault="00B2550D" w:rsidP="0047735C">
            <w:pPr>
              <w:pStyle w:val="Hints"/>
              <w:numPr>
                <w:ilvl w:val="0"/>
                <w:numId w:val="43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The foreman can also input the number of hours the employee has served. Additional hours served by the employees will be incremented to his/her total hours worked for the project</w:t>
            </w:r>
          </w:p>
        </w:tc>
      </w:tr>
      <w:tr w:rsidR="00B2550D" w:rsidRPr="00616CAE" w:rsidTr="00616CAE">
        <w:tc>
          <w:tcPr>
            <w:tcW w:w="2628" w:type="dxa"/>
            <w:gridSpan w:val="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Alternative Flow 2:</w:t>
            </w:r>
          </w:p>
          <w:p w:rsidR="00B2550D" w:rsidRPr="00616CAE" w:rsidRDefault="00B2550D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Cs w:val="20"/>
              </w:rPr>
              <w:t>Send Information for Payroll</w:t>
            </w:r>
          </w:p>
        </w:tc>
        <w:tc>
          <w:tcPr>
            <w:tcW w:w="7110" w:type="dxa"/>
            <w:gridSpan w:val="3"/>
          </w:tcPr>
          <w:p w:rsidR="00B2550D" w:rsidRPr="00616CAE" w:rsidRDefault="00B2550D" w:rsidP="0047735C">
            <w:pPr>
              <w:pStyle w:val="ListParagraph"/>
              <w:numPr>
                <w:ilvl w:val="0"/>
                <w:numId w:val="44"/>
              </w:num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Foreman will fetch the necessary information to compute for the payroll. This will include basic identification details, the number of hours worked, and the rate.</w:t>
            </w:r>
          </w:p>
          <w:p w:rsidR="00B2550D" w:rsidRPr="00616CAE" w:rsidRDefault="00B2550D" w:rsidP="0047735C">
            <w:pPr>
              <w:pStyle w:val="ListParagraph"/>
              <w:numPr>
                <w:ilvl w:val="0"/>
                <w:numId w:val="44"/>
              </w:num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System will send it to the Manpower Management</w:t>
            </w:r>
          </w:p>
        </w:tc>
      </w:tr>
      <w:tr w:rsidR="00B2550D" w:rsidRPr="00616CAE" w:rsidTr="00616CAE">
        <w:tc>
          <w:tcPr>
            <w:tcW w:w="2628" w:type="dxa"/>
            <w:gridSpan w:val="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B2550D" w:rsidRPr="00616CAE" w:rsidRDefault="00B2550D" w:rsidP="0047735C">
            <w:pPr>
              <w:pStyle w:val="ListParagraph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Wrong input for an information field</w:t>
            </w:r>
          </w:p>
          <w:p w:rsidR="00B2550D" w:rsidRPr="00616CAE" w:rsidRDefault="00B2550D" w:rsidP="0047735C">
            <w:pPr>
              <w:pStyle w:val="ListParagraph"/>
              <w:numPr>
                <w:ilvl w:val="1"/>
                <w:numId w:val="11"/>
              </w:num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System will prompt the use to fill necessary details</w:t>
            </w:r>
          </w:p>
          <w:p w:rsidR="00B2550D" w:rsidRPr="00616CAE" w:rsidRDefault="00B2550D" w:rsidP="0047735C">
            <w:pPr>
              <w:pStyle w:val="ListParagraph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Employee was not found in the system</w:t>
            </w:r>
          </w:p>
          <w:p w:rsidR="00B2550D" w:rsidRPr="00616CAE" w:rsidRDefault="00B2550D" w:rsidP="0047735C">
            <w:pPr>
              <w:pStyle w:val="ListParagraph"/>
              <w:numPr>
                <w:ilvl w:val="1"/>
                <w:numId w:val="11"/>
              </w:num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Foreman will re-input the information gathered from the contract.</w:t>
            </w:r>
          </w:p>
        </w:tc>
      </w:tr>
      <w:tr w:rsidR="00B2550D" w:rsidRPr="00616CAE" w:rsidTr="00616CAE">
        <w:tc>
          <w:tcPr>
            <w:tcW w:w="2628" w:type="dxa"/>
            <w:gridSpan w:val="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B2550D" w:rsidRPr="00616CAE" w:rsidRDefault="00B2550D" w:rsidP="00616CAE">
            <w:p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1.4: Manpower Management</w:t>
            </w:r>
          </w:p>
        </w:tc>
      </w:tr>
      <w:tr w:rsidR="00B2550D" w:rsidRPr="00616CAE" w:rsidTr="00616CAE">
        <w:tc>
          <w:tcPr>
            <w:tcW w:w="2628" w:type="dxa"/>
            <w:gridSpan w:val="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B2550D" w:rsidRPr="00616CAE" w:rsidRDefault="00B2550D" w:rsidP="0047735C">
            <w:pPr>
              <w:pStyle w:val="Hints"/>
              <w:numPr>
                <w:ilvl w:val="0"/>
                <w:numId w:val="12"/>
              </w:numPr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Working hours will be tallied daily</w:t>
            </w:r>
          </w:p>
          <w:p w:rsidR="00B2550D" w:rsidRPr="00616CAE" w:rsidRDefault="00B2550D" w:rsidP="0047735C">
            <w:pPr>
              <w:pStyle w:val="Hints"/>
              <w:numPr>
                <w:ilvl w:val="0"/>
                <w:numId w:val="12"/>
              </w:numPr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Workers' Information will be update once a month</w:t>
            </w:r>
          </w:p>
        </w:tc>
      </w:tr>
      <w:tr w:rsidR="00B2550D" w:rsidRPr="00616CAE" w:rsidTr="00616CAE">
        <w:tc>
          <w:tcPr>
            <w:tcW w:w="2628" w:type="dxa"/>
            <w:gridSpan w:val="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B2550D" w:rsidRPr="00616CAE" w:rsidRDefault="00B2550D" w:rsidP="0047735C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System should be open</w:t>
            </w:r>
          </w:p>
          <w:p w:rsidR="00B2550D" w:rsidRPr="00616CAE" w:rsidRDefault="00B2550D" w:rsidP="0047735C">
            <w:pPr>
              <w:pStyle w:val="ListParagraph"/>
              <w:numPr>
                <w:ilvl w:val="0"/>
                <w:numId w:val="12"/>
              </w:numPr>
              <w:rPr>
                <w:rFonts w:cs="Arial"/>
                <w:szCs w:val="20"/>
              </w:rPr>
            </w:pPr>
            <w:r w:rsidRPr="00616CAE">
              <w:rPr>
                <w:rFonts w:cs="Arial"/>
                <w:szCs w:val="20"/>
              </w:rPr>
              <w:t>User should follow inputs needed in the system</w:t>
            </w:r>
          </w:p>
        </w:tc>
      </w:tr>
      <w:tr w:rsidR="00B2550D" w:rsidRPr="00616CAE" w:rsidTr="00616CAE">
        <w:tc>
          <w:tcPr>
            <w:tcW w:w="2628" w:type="dxa"/>
            <w:gridSpan w:val="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B2550D" w:rsidRPr="00616CAE" w:rsidRDefault="00B2550D" w:rsidP="00616CAE">
            <w:pPr>
              <w:pStyle w:val="Hints"/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-</w:t>
            </w:r>
          </w:p>
        </w:tc>
      </w:tr>
      <w:tr w:rsidR="00B2550D" w:rsidRPr="00616CAE" w:rsidTr="00616CAE">
        <w:tc>
          <w:tcPr>
            <w:tcW w:w="2628" w:type="dxa"/>
            <w:gridSpan w:val="2"/>
          </w:tcPr>
          <w:p w:rsidR="00B2550D" w:rsidRPr="00616CAE" w:rsidRDefault="00B2550D" w:rsidP="00616CA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16CAE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B2550D" w:rsidRPr="00616CAE" w:rsidRDefault="00B2550D" w:rsidP="00616CAE">
            <w:pPr>
              <w:pStyle w:val="Hints"/>
              <w:rPr>
                <w:rFonts w:cs="Arial"/>
                <w:color w:val="auto"/>
              </w:rPr>
            </w:pPr>
            <w:r w:rsidRPr="00616CAE">
              <w:rPr>
                <w:rFonts w:cs="Arial"/>
                <w:color w:val="auto"/>
              </w:rPr>
              <w:t>-</w:t>
            </w:r>
          </w:p>
        </w:tc>
      </w:tr>
    </w:tbl>
    <w:p w:rsidR="00B2550D" w:rsidRPr="00616CAE" w:rsidRDefault="00B2550D" w:rsidP="00B2550D">
      <w:pPr>
        <w:rPr>
          <w:rFonts w:ascii="Trebuchet MS" w:hAnsi="Trebuchet MS"/>
        </w:rPr>
      </w:pPr>
    </w:p>
    <w:p w:rsidR="00B2550D" w:rsidRPr="00616CAE" w:rsidRDefault="00B2550D" w:rsidP="00B2550D">
      <w:pPr>
        <w:rPr>
          <w:rFonts w:ascii="Trebuchet MS" w:hAnsi="Trebuchet MS"/>
        </w:rPr>
      </w:pPr>
    </w:p>
    <w:p w:rsidR="00B2550D" w:rsidRPr="00616CAE" w:rsidRDefault="00B2550D" w:rsidP="002103D8"/>
    <w:p w:rsidR="007164FF" w:rsidRPr="00616CAE" w:rsidRDefault="007164FF" w:rsidP="0047735C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" w:name="_Toc221412490"/>
      <w:bookmarkStart w:id="4" w:name="_Toc221412565"/>
      <w:bookmarkStart w:id="5" w:name="_Toc221413038"/>
      <w:bookmarkStart w:id="6" w:name="_Toc221413152"/>
      <w:bookmarkStart w:id="7" w:name="_Toc221413219"/>
      <w:bookmarkStart w:id="8" w:name="_Toc221414483"/>
      <w:bookmarkStart w:id="9" w:name="_Toc221414561"/>
      <w:bookmarkStart w:id="10" w:name="_Toc221414643"/>
      <w:bookmarkStart w:id="11" w:name="_Toc221414829"/>
      <w:bookmarkStart w:id="12" w:name="_Toc221414951"/>
      <w:bookmarkStart w:id="13" w:name="_Toc221415339"/>
      <w:bookmarkStart w:id="14" w:name="_Toc221416323"/>
      <w:bookmarkStart w:id="15" w:name="_Toc221522344"/>
      <w:bookmarkStart w:id="16" w:name="_Toc221528087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7164FF" w:rsidRPr="00616CAE" w:rsidRDefault="007164FF" w:rsidP="0047735C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7" w:name="_Toc221414484"/>
      <w:bookmarkStart w:id="18" w:name="_Toc221414562"/>
      <w:bookmarkStart w:id="19" w:name="_Toc221414644"/>
      <w:bookmarkStart w:id="20" w:name="_Toc221414830"/>
      <w:bookmarkStart w:id="21" w:name="_Toc221414952"/>
      <w:bookmarkStart w:id="22" w:name="_Toc221415340"/>
      <w:bookmarkStart w:id="23" w:name="_Toc221416324"/>
      <w:bookmarkStart w:id="24" w:name="_Toc221522345"/>
      <w:bookmarkStart w:id="25" w:name="_Toc221528088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7164FF" w:rsidRPr="00616CAE" w:rsidRDefault="007164FF" w:rsidP="0047735C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6" w:name="_Toc221414485"/>
      <w:bookmarkStart w:id="27" w:name="_Toc221414563"/>
      <w:bookmarkStart w:id="28" w:name="_Toc221414645"/>
      <w:bookmarkStart w:id="29" w:name="_Toc221414831"/>
      <w:bookmarkStart w:id="30" w:name="_Toc221414953"/>
      <w:bookmarkStart w:id="31" w:name="_Toc221415341"/>
      <w:bookmarkStart w:id="32" w:name="_Toc221416325"/>
      <w:bookmarkStart w:id="33" w:name="_Toc221522346"/>
      <w:bookmarkStart w:id="34" w:name="_Toc221528089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7164FF" w:rsidRPr="00616CAE" w:rsidRDefault="007164FF" w:rsidP="0047735C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5" w:name="_Toc221414486"/>
      <w:bookmarkStart w:id="36" w:name="_Toc221414564"/>
      <w:bookmarkStart w:id="37" w:name="_Toc221414646"/>
      <w:bookmarkStart w:id="38" w:name="_Toc221414832"/>
      <w:bookmarkStart w:id="39" w:name="_Toc221414954"/>
      <w:bookmarkStart w:id="40" w:name="_Toc221415342"/>
      <w:bookmarkStart w:id="41" w:name="_Toc221416326"/>
      <w:bookmarkStart w:id="42" w:name="_Toc221522347"/>
      <w:bookmarkStart w:id="43" w:name="_Toc221528090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7164FF" w:rsidRPr="00616CAE" w:rsidRDefault="007164FF" w:rsidP="0047735C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4" w:name="_Toc221414487"/>
      <w:bookmarkStart w:id="45" w:name="_Toc221414565"/>
      <w:bookmarkStart w:id="46" w:name="_Toc221414647"/>
      <w:bookmarkStart w:id="47" w:name="_Toc221414833"/>
      <w:bookmarkStart w:id="48" w:name="_Toc221414955"/>
      <w:bookmarkStart w:id="49" w:name="_Toc221415343"/>
      <w:bookmarkStart w:id="50" w:name="_Toc221416327"/>
      <w:bookmarkStart w:id="51" w:name="_Toc221522348"/>
      <w:bookmarkStart w:id="52" w:name="_Toc221528091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7164FF" w:rsidRPr="00616CAE" w:rsidRDefault="007164FF" w:rsidP="0047735C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3" w:name="_Toc221414488"/>
      <w:bookmarkStart w:id="54" w:name="_Toc221414566"/>
      <w:bookmarkStart w:id="55" w:name="_Toc221414648"/>
      <w:bookmarkStart w:id="56" w:name="_Toc221414834"/>
      <w:bookmarkStart w:id="57" w:name="_Toc221414956"/>
      <w:bookmarkStart w:id="58" w:name="_Toc221415344"/>
      <w:bookmarkStart w:id="59" w:name="_Toc221416328"/>
      <w:bookmarkStart w:id="60" w:name="_Toc221522349"/>
      <w:bookmarkStart w:id="61" w:name="_Toc22152809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7164FF" w:rsidRPr="00616CAE" w:rsidRDefault="007164FF" w:rsidP="0047735C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2" w:name="_Toc221414489"/>
      <w:bookmarkStart w:id="63" w:name="_Toc221414567"/>
      <w:bookmarkStart w:id="64" w:name="_Toc221414649"/>
      <w:bookmarkStart w:id="65" w:name="_Toc221414835"/>
      <w:bookmarkStart w:id="66" w:name="_Toc221414957"/>
      <w:bookmarkStart w:id="67" w:name="_Toc221415345"/>
      <w:bookmarkStart w:id="68" w:name="_Toc221416329"/>
      <w:bookmarkStart w:id="69" w:name="_Toc221522350"/>
      <w:bookmarkStart w:id="70" w:name="_Toc221528093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:rsidR="007164FF" w:rsidRPr="00616CAE" w:rsidRDefault="007164FF" w:rsidP="0047735C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1" w:name="_Toc221414490"/>
      <w:bookmarkStart w:id="72" w:name="_Toc221414568"/>
      <w:bookmarkStart w:id="73" w:name="_Toc221414650"/>
      <w:bookmarkStart w:id="74" w:name="_Toc221414836"/>
      <w:bookmarkStart w:id="75" w:name="_Toc221414958"/>
      <w:bookmarkStart w:id="76" w:name="_Toc221415346"/>
      <w:bookmarkStart w:id="77" w:name="_Toc221416330"/>
      <w:bookmarkStart w:id="78" w:name="_Toc221522351"/>
      <w:bookmarkStart w:id="79" w:name="_Toc221528094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7164FF" w:rsidRPr="00616CAE" w:rsidRDefault="007164FF" w:rsidP="0047735C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0" w:name="_Toc221414491"/>
      <w:bookmarkStart w:id="81" w:name="_Toc221414569"/>
      <w:bookmarkStart w:id="82" w:name="_Toc221414651"/>
      <w:bookmarkStart w:id="83" w:name="_Toc221414837"/>
      <w:bookmarkStart w:id="84" w:name="_Toc221414959"/>
      <w:bookmarkStart w:id="85" w:name="_Toc221415347"/>
      <w:bookmarkStart w:id="86" w:name="_Toc221416331"/>
      <w:bookmarkStart w:id="87" w:name="_Toc221522352"/>
      <w:bookmarkStart w:id="88" w:name="_Toc221528095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:rsidR="007164FF" w:rsidRPr="00616CAE" w:rsidRDefault="007164FF" w:rsidP="0047735C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9" w:name="_Toc221414492"/>
      <w:bookmarkStart w:id="90" w:name="_Toc221414570"/>
      <w:bookmarkStart w:id="91" w:name="_Toc221414652"/>
      <w:bookmarkStart w:id="92" w:name="_Toc221414838"/>
      <w:bookmarkStart w:id="93" w:name="_Toc221414960"/>
      <w:bookmarkStart w:id="94" w:name="_Toc221415348"/>
      <w:bookmarkStart w:id="95" w:name="_Toc221416332"/>
      <w:bookmarkStart w:id="96" w:name="_Toc221522353"/>
      <w:bookmarkStart w:id="97" w:name="_Toc221528096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7164FF" w:rsidRPr="00616CAE" w:rsidRDefault="007164FF" w:rsidP="0047735C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8" w:name="_Toc221414493"/>
      <w:bookmarkStart w:id="99" w:name="_Toc221414571"/>
      <w:bookmarkStart w:id="100" w:name="_Toc221414653"/>
      <w:bookmarkStart w:id="101" w:name="_Toc221414839"/>
      <w:bookmarkStart w:id="102" w:name="_Toc221414961"/>
      <w:bookmarkStart w:id="103" w:name="_Toc221415349"/>
      <w:bookmarkStart w:id="104" w:name="_Toc221416333"/>
      <w:bookmarkStart w:id="105" w:name="_Toc221522354"/>
      <w:bookmarkStart w:id="106" w:name="_Toc2215280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sectPr w:rsidR="007164FF" w:rsidRPr="00616CAE" w:rsidSect="00B2550D">
      <w:headerReference w:type="default" r:id="rId8"/>
      <w:footerReference w:type="default" r:id="rId9"/>
      <w:pgSz w:w="12240" w:h="15840"/>
      <w:pgMar w:top="900" w:right="1350" w:bottom="900" w:left="1440" w:header="576" w:footer="39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735C" w:rsidRDefault="0047735C">
      <w:r>
        <w:separator/>
      </w:r>
    </w:p>
  </w:endnote>
  <w:endnote w:type="continuationSeparator" w:id="0">
    <w:p w:rsidR="0047735C" w:rsidRDefault="004773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CAE" w:rsidRDefault="00616CAE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925711"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8/12/2014</w:t>
    </w:r>
    <w:r>
      <w:rPr>
        <w:sz w:val="12"/>
        <w:szCs w:val="12"/>
      </w:rPr>
      <w:fldChar w:fldCharType="end"/>
    </w:r>
  </w:p>
  <w:p w:rsidR="00616CAE" w:rsidRPr="004A7EEA" w:rsidRDefault="00616CAE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735C" w:rsidRDefault="0047735C">
      <w:r>
        <w:separator/>
      </w:r>
    </w:p>
  </w:footnote>
  <w:footnote w:type="continuationSeparator" w:id="0">
    <w:p w:rsidR="0047735C" w:rsidRDefault="004773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CAE" w:rsidRDefault="00616CA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616CAE" w:rsidRDefault="00616CA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616CAE" w:rsidRDefault="00616CA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616CAE" w:rsidRDefault="00616CA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616CAE" w:rsidRPr="00E906D9" w:rsidRDefault="00616CAE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616CAE" w:rsidRDefault="00616CA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8E262F"/>
    <w:multiLevelType w:val="hybridMultilevel"/>
    <w:tmpl w:val="4A46EA3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0BF275B5"/>
    <w:multiLevelType w:val="hybridMultilevel"/>
    <w:tmpl w:val="5BD42F9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E68622A"/>
    <w:multiLevelType w:val="hybridMultilevel"/>
    <w:tmpl w:val="6652B8C4"/>
    <w:lvl w:ilvl="0" w:tplc="7AD225B8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55" w:hanging="360"/>
      </w:pPr>
    </w:lvl>
    <w:lvl w:ilvl="2" w:tplc="3409001B" w:tentative="1">
      <w:start w:val="1"/>
      <w:numFmt w:val="lowerRoman"/>
      <w:lvlText w:val="%3."/>
      <w:lvlJc w:val="right"/>
      <w:pPr>
        <w:ind w:left="2175" w:hanging="180"/>
      </w:pPr>
    </w:lvl>
    <w:lvl w:ilvl="3" w:tplc="3409000F" w:tentative="1">
      <w:start w:val="1"/>
      <w:numFmt w:val="decimal"/>
      <w:lvlText w:val="%4."/>
      <w:lvlJc w:val="left"/>
      <w:pPr>
        <w:ind w:left="2895" w:hanging="360"/>
      </w:pPr>
    </w:lvl>
    <w:lvl w:ilvl="4" w:tplc="34090019" w:tentative="1">
      <w:start w:val="1"/>
      <w:numFmt w:val="lowerLetter"/>
      <w:lvlText w:val="%5."/>
      <w:lvlJc w:val="left"/>
      <w:pPr>
        <w:ind w:left="3615" w:hanging="360"/>
      </w:pPr>
    </w:lvl>
    <w:lvl w:ilvl="5" w:tplc="3409001B" w:tentative="1">
      <w:start w:val="1"/>
      <w:numFmt w:val="lowerRoman"/>
      <w:lvlText w:val="%6."/>
      <w:lvlJc w:val="right"/>
      <w:pPr>
        <w:ind w:left="4335" w:hanging="180"/>
      </w:pPr>
    </w:lvl>
    <w:lvl w:ilvl="6" w:tplc="3409000F" w:tentative="1">
      <w:start w:val="1"/>
      <w:numFmt w:val="decimal"/>
      <w:lvlText w:val="%7."/>
      <w:lvlJc w:val="left"/>
      <w:pPr>
        <w:ind w:left="5055" w:hanging="360"/>
      </w:pPr>
    </w:lvl>
    <w:lvl w:ilvl="7" w:tplc="34090019" w:tentative="1">
      <w:start w:val="1"/>
      <w:numFmt w:val="lowerLetter"/>
      <w:lvlText w:val="%8."/>
      <w:lvlJc w:val="left"/>
      <w:pPr>
        <w:ind w:left="5775" w:hanging="360"/>
      </w:pPr>
    </w:lvl>
    <w:lvl w:ilvl="8" w:tplc="3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5">
    <w:nsid w:val="1B205DF4"/>
    <w:multiLevelType w:val="hybridMultilevel"/>
    <w:tmpl w:val="5BD42F9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A24A06"/>
    <w:multiLevelType w:val="hybridMultilevel"/>
    <w:tmpl w:val="CD5E207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1DC5477D"/>
    <w:multiLevelType w:val="hybridMultilevel"/>
    <w:tmpl w:val="93B62522"/>
    <w:lvl w:ilvl="0" w:tplc="34090001">
      <w:start w:val="1"/>
      <w:numFmt w:val="bullet"/>
      <w:lvlText w:val=""/>
      <w:lvlJc w:val="left"/>
      <w:pPr>
        <w:ind w:left="37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8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9">
    <w:nsid w:val="2123043F"/>
    <w:multiLevelType w:val="hybridMultilevel"/>
    <w:tmpl w:val="5BD42F9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8F701A"/>
    <w:multiLevelType w:val="hybridMultilevel"/>
    <w:tmpl w:val="2BB89DD4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A3E56BE"/>
    <w:multiLevelType w:val="multilevel"/>
    <w:tmpl w:val="A31627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>
    <w:nsid w:val="2A9B492D"/>
    <w:multiLevelType w:val="hybridMultilevel"/>
    <w:tmpl w:val="9094E70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0429C0"/>
    <w:multiLevelType w:val="hybridMultilevel"/>
    <w:tmpl w:val="C364479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5">
    <w:nsid w:val="3A493DD0"/>
    <w:multiLevelType w:val="hybridMultilevel"/>
    <w:tmpl w:val="95427A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AE54DA"/>
    <w:multiLevelType w:val="hybridMultilevel"/>
    <w:tmpl w:val="3D98815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C1360D"/>
    <w:multiLevelType w:val="hybridMultilevel"/>
    <w:tmpl w:val="079A224A"/>
    <w:lvl w:ilvl="0" w:tplc="1DCA4EA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3E260983"/>
    <w:multiLevelType w:val="hybridMultilevel"/>
    <w:tmpl w:val="860621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55193E"/>
    <w:multiLevelType w:val="hybridMultilevel"/>
    <w:tmpl w:val="6BD0722C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6E2E01"/>
    <w:multiLevelType w:val="hybridMultilevel"/>
    <w:tmpl w:val="8A72DA86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65613C6"/>
    <w:multiLevelType w:val="hybridMultilevel"/>
    <w:tmpl w:val="E94C8656"/>
    <w:lvl w:ilvl="0" w:tplc="FAE854C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AE33D1A"/>
    <w:multiLevelType w:val="hybridMultilevel"/>
    <w:tmpl w:val="CC48A094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FF410C6"/>
    <w:multiLevelType w:val="hybridMultilevel"/>
    <w:tmpl w:val="45F088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706384"/>
    <w:multiLevelType w:val="hybridMultilevel"/>
    <w:tmpl w:val="EABA9A6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61933BE"/>
    <w:multiLevelType w:val="hybridMultilevel"/>
    <w:tmpl w:val="D28CFF0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D83D94"/>
    <w:multiLevelType w:val="hybridMultilevel"/>
    <w:tmpl w:val="7324C222"/>
    <w:lvl w:ilvl="0" w:tplc="D374B92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260" w:hanging="360"/>
      </w:pPr>
    </w:lvl>
    <w:lvl w:ilvl="2" w:tplc="3409001B" w:tentative="1">
      <w:start w:val="1"/>
      <w:numFmt w:val="lowerRoman"/>
      <w:lvlText w:val="%3."/>
      <w:lvlJc w:val="right"/>
      <w:pPr>
        <w:ind w:left="1980" w:hanging="180"/>
      </w:pPr>
    </w:lvl>
    <w:lvl w:ilvl="3" w:tplc="3409000F" w:tentative="1">
      <w:start w:val="1"/>
      <w:numFmt w:val="decimal"/>
      <w:lvlText w:val="%4."/>
      <w:lvlJc w:val="left"/>
      <w:pPr>
        <w:ind w:left="2700" w:hanging="360"/>
      </w:pPr>
    </w:lvl>
    <w:lvl w:ilvl="4" w:tplc="34090019" w:tentative="1">
      <w:start w:val="1"/>
      <w:numFmt w:val="lowerLetter"/>
      <w:lvlText w:val="%5."/>
      <w:lvlJc w:val="left"/>
      <w:pPr>
        <w:ind w:left="3420" w:hanging="360"/>
      </w:pPr>
    </w:lvl>
    <w:lvl w:ilvl="5" w:tplc="3409001B" w:tentative="1">
      <w:start w:val="1"/>
      <w:numFmt w:val="lowerRoman"/>
      <w:lvlText w:val="%6."/>
      <w:lvlJc w:val="right"/>
      <w:pPr>
        <w:ind w:left="4140" w:hanging="180"/>
      </w:pPr>
    </w:lvl>
    <w:lvl w:ilvl="6" w:tplc="3409000F" w:tentative="1">
      <w:start w:val="1"/>
      <w:numFmt w:val="decimal"/>
      <w:lvlText w:val="%7."/>
      <w:lvlJc w:val="left"/>
      <w:pPr>
        <w:ind w:left="4860" w:hanging="360"/>
      </w:pPr>
    </w:lvl>
    <w:lvl w:ilvl="7" w:tplc="34090019" w:tentative="1">
      <w:start w:val="1"/>
      <w:numFmt w:val="lowerLetter"/>
      <w:lvlText w:val="%8."/>
      <w:lvlJc w:val="left"/>
      <w:pPr>
        <w:ind w:left="5580" w:hanging="360"/>
      </w:pPr>
    </w:lvl>
    <w:lvl w:ilvl="8" w:tplc="3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8">
    <w:nsid w:val="5D025FD2"/>
    <w:multiLevelType w:val="hybridMultilevel"/>
    <w:tmpl w:val="B2527B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F03927"/>
    <w:multiLevelType w:val="hybridMultilevel"/>
    <w:tmpl w:val="9920DDD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5B63380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1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>
    <w:nsid w:val="66145DD7"/>
    <w:multiLevelType w:val="hybridMultilevel"/>
    <w:tmpl w:val="99607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5A416B"/>
    <w:multiLevelType w:val="hybridMultilevel"/>
    <w:tmpl w:val="7DC0D6AE"/>
    <w:lvl w:ilvl="0" w:tplc="17766A9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25" w:hanging="360"/>
      </w:pPr>
    </w:lvl>
    <w:lvl w:ilvl="2" w:tplc="3409001B" w:tentative="1">
      <w:start w:val="1"/>
      <w:numFmt w:val="lowerRoman"/>
      <w:lvlText w:val="%3."/>
      <w:lvlJc w:val="right"/>
      <w:pPr>
        <w:ind w:left="1845" w:hanging="180"/>
      </w:pPr>
    </w:lvl>
    <w:lvl w:ilvl="3" w:tplc="3409000F" w:tentative="1">
      <w:start w:val="1"/>
      <w:numFmt w:val="decimal"/>
      <w:lvlText w:val="%4."/>
      <w:lvlJc w:val="left"/>
      <w:pPr>
        <w:ind w:left="2565" w:hanging="360"/>
      </w:pPr>
    </w:lvl>
    <w:lvl w:ilvl="4" w:tplc="34090019" w:tentative="1">
      <w:start w:val="1"/>
      <w:numFmt w:val="lowerLetter"/>
      <w:lvlText w:val="%5."/>
      <w:lvlJc w:val="left"/>
      <w:pPr>
        <w:ind w:left="3285" w:hanging="360"/>
      </w:pPr>
    </w:lvl>
    <w:lvl w:ilvl="5" w:tplc="3409001B" w:tentative="1">
      <w:start w:val="1"/>
      <w:numFmt w:val="lowerRoman"/>
      <w:lvlText w:val="%6."/>
      <w:lvlJc w:val="right"/>
      <w:pPr>
        <w:ind w:left="4005" w:hanging="180"/>
      </w:pPr>
    </w:lvl>
    <w:lvl w:ilvl="6" w:tplc="3409000F" w:tentative="1">
      <w:start w:val="1"/>
      <w:numFmt w:val="decimal"/>
      <w:lvlText w:val="%7."/>
      <w:lvlJc w:val="left"/>
      <w:pPr>
        <w:ind w:left="4725" w:hanging="360"/>
      </w:pPr>
    </w:lvl>
    <w:lvl w:ilvl="7" w:tplc="34090019" w:tentative="1">
      <w:start w:val="1"/>
      <w:numFmt w:val="lowerLetter"/>
      <w:lvlText w:val="%8."/>
      <w:lvlJc w:val="left"/>
      <w:pPr>
        <w:ind w:left="5445" w:hanging="360"/>
      </w:pPr>
    </w:lvl>
    <w:lvl w:ilvl="8" w:tplc="3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4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91172C7"/>
    <w:multiLevelType w:val="hybridMultilevel"/>
    <w:tmpl w:val="2BB89DD4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CC165E8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</w:rPr>
    </w:lvl>
  </w:abstractNum>
  <w:abstractNum w:abstractNumId="37">
    <w:nsid w:val="6E9D5CD4"/>
    <w:multiLevelType w:val="hybridMultilevel"/>
    <w:tmpl w:val="71EA8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F9747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9">
    <w:nsid w:val="704843D2"/>
    <w:multiLevelType w:val="hybridMultilevel"/>
    <w:tmpl w:val="5BD42F9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5A5D12"/>
    <w:multiLevelType w:val="hybridMultilevel"/>
    <w:tmpl w:val="0A6C28D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016BC3"/>
    <w:multiLevelType w:val="hybridMultilevel"/>
    <w:tmpl w:val="D714D3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C30B3D"/>
    <w:multiLevelType w:val="hybridMultilevel"/>
    <w:tmpl w:val="8580E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CF4D6D"/>
    <w:multiLevelType w:val="hybridMultilevel"/>
    <w:tmpl w:val="DB669010"/>
    <w:lvl w:ilvl="0" w:tplc="546ADC7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260" w:hanging="360"/>
      </w:pPr>
    </w:lvl>
    <w:lvl w:ilvl="2" w:tplc="3409001B" w:tentative="1">
      <w:start w:val="1"/>
      <w:numFmt w:val="lowerRoman"/>
      <w:lvlText w:val="%3."/>
      <w:lvlJc w:val="right"/>
      <w:pPr>
        <w:ind w:left="1980" w:hanging="180"/>
      </w:pPr>
    </w:lvl>
    <w:lvl w:ilvl="3" w:tplc="3409000F" w:tentative="1">
      <w:start w:val="1"/>
      <w:numFmt w:val="decimal"/>
      <w:lvlText w:val="%4."/>
      <w:lvlJc w:val="left"/>
      <w:pPr>
        <w:ind w:left="2700" w:hanging="360"/>
      </w:pPr>
    </w:lvl>
    <w:lvl w:ilvl="4" w:tplc="34090019" w:tentative="1">
      <w:start w:val="1"/>
      <w:numFmt w:val="lowerLetter"/>
      <w:lvlText w:val="%5."/>
      <w:lvlJc w:val="left"/>
      <w:pPr>
        <w:ind w:left="3420" w:hanging="360"/>
      </w:pPr>
    </w:lvl>
    <w:lvl w:ilvl="5" w:tplc="3409001B" w:tentative="1">
      <w:start w:val="1"/>
      <w:numFmt w:val="lowerRoman"/>
      <w:lvlText w:val="%6."/>
      <w:lvlJc w:val="right"/>
      <w:pPr>
        <w:ind w:left="4140" w:hanging="180"/>
      </w:pPr>
    </w:lvl>
    <w:lvl w:ilvl="6" w:tplc="3409000F" w:tentative="1">
      <w:start w:val="1"/>
      <w:numFmt w:val="decimal"/>
      <w:lvlText w:val="%7."/>
      <w:lvlJc w:val="left"/>
      <w:pPr>
        <w:ind w:left="4860" w:hanging="360"/>
      </w:pPr>
    </w:lvl>
    <w:lvl w:ilvl="7" w:tplc="34090019" w:tentative="1">
      <w:start w:val="1"/>
      <w:numFmt w:val="lowerLetter"/>
      <w:lvlText w:val="%8."/>
      <w:lvlJc w:val="left"/>
      <w:pPr>
        <w:ind w:left="5580" w:hanging="360"/>
      </w:pPr>
    </w:lvl>
    <w:lvl w:ilvl="8" w:tplc="3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4">
    <w:nsid w:val="7DD23569"/>
    <w:multiLevelType w:val="hybridMultilevel"/>
    <w:tmpl w:val="8A72DA86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34"/>
  </w:num>
  <w:num w:numId="3">
    <w:abstractNumId w:val="31"/>
  </w:num>
  <w:num w:numId="4">
    <w:abstractNumId w:val="14"/>
  </w:num>
  <w:num w:numId="5">
    <w:abstractNumId w:val="8"/>
  </w:num>
  <w:num w:numId="6">
    <w:abstractNumId w:val="25"/>
  </w:num>
  <w:num w:numId="7">
    <w:abstractNumId w:val="0"/>
  </w:num>
  <w:num w:numId="8">
    <w:abstractNumId w:val="7"/>
  </w:num>
  <w:num w:numId="9">
    <w:abstractNumId w:val="44"/>
  </w:num>
  <w:num w:numId="10">
    <w:abstractNumId w:val="35"/>
  </w:num>
  <w:num w:numId="11">
    <w:abstractNumId w:val="29"/>
  </w:num>
  <w:num w:numId="12">
    <w:abstractNumId w:val="22"/>
  </w:num>
  <w:num w:numId="13">
    <w:abstractNumId w:val="13"/>
  </w:num>
  <w:num w:numId="14">
    <w:abstractNumId w:val="19"/>
  </w:num>
  <w:num w:numId="15">
    <w:abstractNumId w:val="11"/>
  </w:num>
  <w:num w:numId="16">
    <w:abstractNumId w:val="16"/>
  </w:num>
  <w:num w:numId="17">
    <w:abstractNumId w:val="37"/>
  </w:num>
  <w:num w:numId="18">
    <w:abstractNumId w:val="15"/>
  </w:num>
  <w:num w:numId="19">
    <w:abstractNumId w:val="23"/>
  </w:num>
  <w:num w:numId="20">
    <w:abstractNumId w:val="28"/>
  </w:num>
  <w:num w:numId="21">
    <w:abstractNumId w:val="21"/>
  </w:num>
  <w:num w:numId="22">
    <w:abstractNumId w:val="32"/>
  </w:num>
  <w:num w:numId="23">
    <w:abstractNumId w:val="1"/>
  </w:num>
  <w:num w:numId="24">
    <w:abstractNumId w:val="6"/>
  </w:num>
  <w:num w:numId="25">
    <w:abstractNumId w:val="17"/>
  </w:num>
  <w:num w:numId="26">
    <w:abstractNumId w:val="42"/>
  </w:num>
  <w:num w:numId="27">
    <w:abstractNumId w:val="26"/>
  </w:num>
  <w:num w:numId="28">
    <w:abstractNumId w:val="4"/>
  </w:num>
  <w:num w:numId="29">
    <w:abstractNumId w:val="24"/>
  </w:num>
  <w:num w:numId="30">
    <w:abstractNumId w:val="39"/>
  </w:num>
  <w:num w:numId="31">
    <w:abstractNumId w:val="5"/>
  </w:num>
  <w:num w:numId="32">
    <w:abstractNumId w:val="40"/>
  </w:num>
  <w:num w:numId="33">
    <w:abstractNumId w:val="43"/>
  </w:num>
  <w:num w:numId="34">
    <w:abstractNumId w:val="41"/>
  </w:num>
  <w:num w:numId="35">
    <w:abstractNumId w:val="18"/>
  </w:num>
  <w:num w:numId="36">
    <w:abstractNumId w:val="9"/>
  </w:num>
  <w:num w:numId="37">
    <w:abstractNumId w:val="27"/>
  </w:num>
  <w:num w:numId="38">
    <w:abstractNumId w:val="12"/>
  </w:num>
  <w:num w:numId="39">
    <w:abstractNumId w:val="2"/>
  </w:num>
  <w:num w:numId="40">
    <w:abstractNumId w:val="33"/>
  </w:num>
  <w:num w:numId="41">
    <w:abstractNumId w:val="30"/>
  </w:num>
  <w:num w:numId="42">
    <w:abstractNumId w:val="38"/>
  </w:num>
  <w:num w:numId="43">
    <w:abstractNumId w:val="20"/>
  </w:num>
  <w:num w:numId="44">
    <w:abstractNumId w:val="10"/>
  </w:num>
  <w:num w:numId="45">
    <w:abstractNumId w:val="36"/>
  </w:num>
  <w:numIdMacAtCleanup w:val="4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20"/>
  <w:drawingGridHorizontalSpacing w:val="100"/>
  <w:displayHorizont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121D20"/>
    <w:rsid w:val="00000E19"/>
    <w:rsid w:val="00002240"/>
    <w:rsid w:val="0001280E"/>
    <w:rsid w:val="000204C6"/>
    <w:rsid w:val="00024188"/>
    <w:rsid w:val="00032406"/>
    <w:rsid w:val="000446D3"/>
    <w:rsid w:val="00045A68"/>
    <w:rsid w:val="000468F4"/>
    <w:rsid w:val="00050581"/>
    <w:rsid w:val="00050741"/>
    <w:rsid w:val="00050CBF"/>
    <w:rsid w:val="00055E40"/>
    <w:rsid w:val="00056DE8"/>
    <w:rsid w:val="000602E8"/>
    <w:rsid w:val="0007657C"/>
    <w:rsid w:val="000771E9"/>
    <w:rsid w:val="00082585"/>
    <w:rsid w:val="00083ABE"/>
    <w:rsid w:val="00084C94"/>
    <w:rsid w:val="000926C0"/>
    <w:rsid w:val="00095606"/>
    <w:rsid w:val="000A1060"/>
    <w:rsid w:val="000A6DA4"/>
    <w:rsid w:val="000B04F7"/>
    <w:rsid w:val="000B212F"/>
    <w:rsid w:val="000D1E0B"/>
    <w:rsid w:val="000D22FB"/>
    <w:rsid w:val="000F15B8"/>
    <w:rsid w:val="000F1D74"/>
    <w:rsid w:val="001035B5"/>
    <w:rsid w:val="0010541A"/>
    <w:rsid w:val="00105E19"/>
    <w:rsid w:val="00111840"/>
    <w:rsid w:val="00117877"/>
    <w:rsid w:val="00121D20"/>
    <w:rsid w:val="00131833"/>
    <w:rsid w:val="00133949"/>
    <w:rsid w:val="0013598B"/>
    <w:rsid w:val="001439D6"/>
    <w:rsid w:val="0016386E"/>
    <w:rsid w:val="0016604E"/>
    <w:rsid w:val="00171A2E"/>
    <w:rsid w:val="00172FBF"/>
    <w:rsid w:val="00173597"/>
    <w:rsid w:val="00173B29"/>
    <w:rsid w:val="0018525C"/>
    <w:rsid w:val="00193E23"/>
    <w:rsid w:val="0019457E"/>
    <w:rsid w:val="001A2628"/>
    <w:rsid w:val="001B5C03"/>
    <w:rsid w:val="001C2ED1"/>
    <w:rsid w:val="001D075B"/>
    <w:rsid w:val="001D0B0E"/>
    <w:rsid w:val="001D1CAD"/>
    <w:rsid w:val="001E2264"/>
    <w:rsid w:val="002002AF"/>
    <w:rsid w:val="00206E3D"/>
    <w:rsid w:val="002103D8"/>
    <w:rsid w:val="00214AFA"/>
    <w:rsid w:val="00221637"/>
    <w:rsid w:val="002220EE"/>
    <w:rsid w:val="00227B62"/>
    <w:rsid w:val="002510AE"/>
    <w:rsid w:val="00255761"/>
    <w:rsid w:val="0026136A"/>
    <w:rsid w:val="002618D3"/>
    <w:rsid w:val="0027397B"/>
    <w:rsid w:val="002A1A60"/>
    <w:rsid w:val="002A2883"/>
    <w:rsid w:val="002A3021"/>
    <w:rsid w:val="002B65C7"/>
    <w:rsid w:val="002C112E"/>
    <w:rsid w:val="002C1910"/>
    <w:rsid w:val="002E2A3B"/>
    <w:rsid w:val="002E6736"/>
    <w:rsid w:val="00300C0D"/>
    <w:rsid w:val="00304A81"/>
    <w:rsid w:val="00306F22"/>
    <w:rsid w:val="00314D94"/>
    <w:rsid w:val="00335409"/>
    <w:rsid w:val="00340AF8"/>
    <w:rsid w:val="003416E1"/>
    <w:rsid w:val="003459D8"/>
    <w:rsid w:val="003527E7"/>
    <w:rsid w:val="0036089E"/>
    <w:rsid w:val="003618D2"/>
    <w:rsid w:val="00372093"/>
    <w:rsid w:val="00373C28"/>
    <w:rsid w:val="0037418E"/>
    <w:rsid w:val="003839F0"/>
    <w:rsid w:val="00386C1B"/>
    <w:rsid w:val="003A0F85"/>
    <w:rsid w:val="003A34CA"/>
    <w:rsid w:val="003A6300"/>
    <w:rsid w:val="003A6D89"/>
    <w:rsid w:val="003B0351"/>
    <w:rsid w:val="003D1C59"/>
    <w:rsid w:val="003D3F9B"/>
    <w:rsid w:val="003E2945"/>
    <w:rsid w:val="003E3014"/>
    <w:rsid w:val="003E45EF"/>
    <w:rsid w:val="003F10EC"/>
    <w:rsid w:val="003F32B1"/>
    <w:rsid w:val="003F568C"/>
    <w:rsid w:val="004219BF"/>
    <w:rsid w:val="00424450"/>
    <w:rsid w:val="0042519A"/>
    <w:rsid w:val="00456596"/>
    <w:rsid w:val="0045695A"/>
    <w:rsid w:val="00456F52"/>
    <w:rsid w:val="00460935"/>
    <w:rsid w:val="0046336B"/>
    <w:rsid w:val="0046579E"/>
    <w:rsid w:val="0047735C"/>
    <w:rsid w:val="00484911"/>
    <w:rsid w:val="00491D6F"/>
    <w:rsid w:val="00492ADF"/>
    <w:rsid w:val="0049568C"/>
    <w:rsid w:val="004971F7"/>
    <w:rsid w:val="004976DE"/>
    <w:rsid w:val="00497ED9"/>
    <w:rsid w:val="004A409A"/>
    <w:rsid w:val="004A7EEA"/>
    <w:rsid w:val="004B4961"/>
    <w:rsid w:val="004B679B"/>
    <w:rsid w:val="004C44F8"/>
    <w:rsid w:val="004C67F9"/>
    <w:rsid w:val="004D0443"/>
    <w:rsid w:val="004D44BE"/>
    <w:rsid w:val="004D44C7"/>
    <w:rsid w:val="004D6A02"/>
    <w:rsid w:val="004E1FC4"/>
    <w:rsid w:val="004E770F"/>
    <w:rsid w:val="00514E3F"/>
    <w:rsid w:val="0052078C"/>
    <w:rsid w:val="00532270"/>
    <w:rsid w:val="00535E76"/>
    <w:rsid w:val="00541CF9"/>
    <w:rsid w:val="00545B77"/>
    <w:rsid w:val="0055091B"/>
    <w:rsid w:val="00557499"/>
    <w:rsid w:val="005631E1"/>
    <w:rsid w:val="00575794"/>
    <w:rsid w:val="00593619"/>
    <w:rsid w:val="005A5C9D"/>
    <w:rsid w:val="005B4215"/>
    <w:rsid w:val="005C1BA9"/>
    <w:rsid w:val="005C46B0"/>
    <w:rsid w:val="005C6A08"/>
    <w:rsid w:val="005D6F5D"/>
    <w:rsid w:val="005D79C0"/>
    <w:rsid w:val="005D7E8E"/>
    <w:rsid w:val="005F2AA3"/>
    <w:rsid w:val="0061161F"/>
    <w:rsid w:val="0061219D"/>
    <w:rsid w:val="00613BD8"/>
    <w:rsid w:val="00616CAE"/>
    <w:rsid w:val="00620882"/>
    <w:rsid w:val="00623E80"/>
    <w:rsid w:val="00637A23"/>
    <w:rsid w:val="00642359"/>
    <w:rsid w:val="00644DF5"/>
    <w:rsid w:val="006462E2"/>
    <w:rsid w:val="00653997"/>
    <w:rsid w:val="00670215"/>
    <w:rsid w:val="00672AB7"/>
    <w:rsid w:val="00674990"/>
    <w:rsid w:val="006754C0"/>
    <w:rsid w:val="00684508"/>
    <w:rsid w:val="006847AF"/>
    <w:rsid w:val="006870E0"/>
    <w:rsid w:val="00694A31"/>
    <w:rsid w:val="006A5604"/>
    <w:rsid w:val="006B0083"/>
    <w:rsid w:val="006B46E6"/>
    <w:rsid w:val="006C15C5"/>
    <w:rsid w:val="006C6A57"/>
    <w:rsid w:val="006D467B"/>
    <w:rsid w:val="006E3EEB"/>
    <w:rsid w:val="006E53CC"/>
    <w:rsid w:val="006F0A1F"/>
    <w:rsid w:val="00702BF3"/>
    <w:rsid w:val="007164FF"/>
    <w:rsid w:val="00722A41"/>
    <w:rsid w:val="00732539"/>
    <w:rsid w:val="007339DD"/>
    <w:rsid w:val="0073707C"/>
    <w:rsid w:val="00737360"/>
    <w:rsid w:val="007475C3"/>
    <w:rsid w:val="00751AF7"/>
    <w:rsid w:val="00751F43"/>
    <w:rsid w:val="00756D82"/>
    <w:rsid w:val="00760743"/>
    <w:rsid w:val="007678DE"/>
    <w:rsid w:val="00771BAA"/>
    <w:rsid w:val="0078103B"/>
    <w:rsid w:val="00781BC4"/>
    <w:rsid w:val="00793219"/>
    <w:rsid w:val="007A74F2"/>
    <w:rsid w:val="007C2383"/>
    <w:rsid w:val="007C45DF"/>
    <w:rsid w:val="007C6E6D"/>
    <w:rsid w:val="007D16E2"/>
    <w:rsid w:val="007D79E2"/>
    <w:rsid w:val="007E0F4F"/>
    <w:rsid w:val="007E7FAB"/>
    <w:rsid w:val="007F2D38"/>
    <w:rsid w:val="0080560A"/>
    <w:rsid w:val="00813BCC"/>
    <w:rsid w:val="008178DE"/>
    <w:rsid w:val="00823A07"/>
    <w:rsid w:val="008313B8"/>
    <w:rsid w:val="00842AEE"/>
    <w:rsid w:val="0086399A"/>
    <w:rsid w:val="00872068"/>
    <w:rsid w:val="00883C9E"/>
    <w:rsid w:val="00884F85"/>
    <w:rsid w:val="008971E8"/>
    <w:rsid w:val="008A02DD"/>
    <w:rsid w:val="008A7D25"/>
    <w:rsid w:val="008C668D"/>
    <w:rsid w:val="008E47AD"/>
    <w:rsid w:val="008F10E8"/>
    <w:rsid w:val="009008E3"/>
    <w:rsid w:val="00912828"/>
    <w:rsid w:val="00917B2E"/>
    <w:rsid w:val="00925711"/>
    <w:rsid w:val="00933EFD"/>
    <w:rsid w:val="00935DD0"/>
    <w:rsid w:val="00947012"/>
    <w:rsid w:val="009570BC"/>
    <w:rsid w:val="00957494"/>
    <w:rsid w:val="00960F0D"/>
    <w:rsid w:val="00975A8D"/>
    <w:rsid w:val="009839AC"/>
    <w:rsid w:val="00984378"/>
    <w:rsid w:val="00984E64"/>
    <w:rsid w:val="009B028B"/>
    <w:rsid w:val="009C5758"/>
    <w:rsid w:val="009C7692"/>
    <w:rsid w:val="009E334E"/>
    <w:rsid w:val="009E6B6F"/>
    <w:rsid w:val="009F5FF6"/>
    <w:rsid w:val="009F6041"/>
    <w:rsid w:val="00A02833"/>
    <w:rsid w:val="00A0331E"/>
    <w:rsid w:val="00A148E4"/>
    <w:rsid w:val="00A205BE"/>
    <w:rsid w:val="00A20D49"/>
    <w:rsid w:val="00A21FFC"/>
    <w:rsid w:val="00A22D8E"/>
    <w:rsid w:val="00A42154"/>
    <w:rsid w:val="00A56ABF"/>
    <w:rsid w:val="00A6280F"/>
    <w:rsid w:val="00A63A5E"/>
    <w:rsid w:val="00A65A27"/>
    <w:rsid w:val="00A77D76"/>
    <w:rsid w:val="00A805F6"/>
    <w:rsid w:val="00A814C9"/>
    <w:rsid w:val="00A86200"/>
    <w:rsid w:val="00A933B5"/>
    <w:rsid w:val="00AC1935"/>
    <w:rsid w:val="00AC2149"/>
    <w:rsid w:val="00AD542A"/>
    <w:rsid w:val="00AE0DD1"/>
    <w:rsid w:val="00AE579D"/>
    <w:rsid w:val="00AF464C"/>
    <w:rsid w:val="00AF4F56"/>
    <w:rsid w:val="00AF6704"/>
    <w:rsid w:val="00AF7A78"/>
    <w:rsid w:val="00B0024A"/>
    <w:rsid w:val="00B01216"/>
    <w:rsid w:val="00B01429"/>
    <w:rsid w:val="00B01E2A"/>
    <w:rsid w:val="00B1020D"/>
    <w:rsid w:val="00B1335E"/>
    <w:rsid w:val="00B22189"/>
    <w:rsid w:val="00B2550D"/>
    <w:rsid w:val="00B26F17"/>
    <w:rsid w:val="00B27F77"/>
    <w:rsid w:val="00B35F3A"/>
    <w:rsid w:val="00B47B12"/>
    <w:rsid w:val="00B51091"/>
    <w:rsid w:val="00B7049E"/>
    <w:rsid w:val="00B70599"/>
    <w:rsid w:val="00B8211E"/>
    <w:rsid w:val="00B82749"/>
    <w:rsid w:val="00B86E5C"/>
    <w:rsid w:val="00B92CFB"/>
    <w:rsid w:val="00B94BF1"/>
    <w:rsid w:val="00B94DE8"/>
    <w:rsid w:val="00B97194"/>
    <w:rsid w:val="00BA51D3"/>
    <w:rsid w:val="00BB08ED"/>
    <w:rsid w:val="00BB31CB"/>
    <w:rsid w:val="00BC03FF"/>
    <w:rsid w:val="00BC3352"/>
    <w:rsid w:val="00BD71B1"/>
    <w:rsid w:val="00BE064E"/>
    <w:rsid w:val="00BE1D8D"/>
    <w:rsid w:val="00BE33D1"/>
    <w:rsid w:val="00BF0E9E"/>
    <w:rsid w:val="00BF2258"/>
    <w:rsid w:val="00BF3061"/>
    <w:rsid w:val="00BF3692"/>
    <w:rsid w:val="00BF5B2D"/>
    <w:rsid w:val="00C06540"/>
    <w:rsid w:val="00C27A5A"/>
    <w:rsid w:val="00C40149"/>
    <w:rsid w:val="00C42F26"/>
    <w:rsid w:val="00C4467F"/>
    <w:rsid w:val="00C54D24"/>
    <w:rsid w:val="00C55BC5"/>
    <w:rsid w:val="00C613F0"/>
    <w:rsid w:val="00C66F2F"/>
    <w:rsid w:val="00C71B2D"/>
    <w:rsid w:val="00C73F99"/>
    <w:rsid w:val="00C7779F"/>
    <w:rsid w:val="00C77E12"/>
    <w:rsid w:val="00C821EA"/>
    <w:rsid w:val="00C8585E"/>
    <w:rsid w:val="00C85C70"/>
    <w:rsid w:val="00C86C3C"/>
    <w:rsid w:val="00C945BE"/>
    <w:rsid w:val="00C967DB"/>
    <w:rsid w:val="00CA0FD8"/>
    <w:rsid w:val="00CA3A22"/>
    <w:rsid w:val="00CA7F6C"/>
    <w:rsid w:val="00CC082E"/>
    <w:rsid w:val="00CD0645"/>
    <w:rsid w:val="00CD4C86"/>
    <w:rsid w:val="00CE057B"/>
    <w:rsid w:val="00CF336A"/>
    <w:rsid w:val="00CF4920"/>
    <w:rsid w:val="00D01B00"/>
    <w:rsid w:val="00D12BD9"/>
    <w:rsid w:val="00D16A4B"/>
    <w:rsid w:val="00D2196A"/>
    <w:rsid w:val="00D3727D"/>
    <w:rsid w:val="00D37D9D"/>
    <w:rsid w:val="00D4161B"/>
    <w:rsid w:val="00D514C2"/>
    <w:rsid w:val="00D54652"/>
    <w:rsid w:val="00D558F4"/>
    <w:rsid w:val="00D5597F"/>
    <w:rsid w:val="00D62CB1"/>
    <w:rsid w:val="00D8046E"/>
    <w:rsid w:val="00D835BC"/>
    <w:rsid w:val="00D8448A"/>
    <w:rsid w:val="00D85326"/>
    <w:rsid w:val="00DA0C37"/>
    <w:rsid w:val="00DA45BD"/>
    <w:rsid w:val="00DA6943"/>
    <w:rsid w:val="00DB4393"/>
    <w:rsid w:val="00DC5CA0"/>
    <w:rsid w:val="00DC762D"/>
    <w:rsid w:val="00DD1195"/>
    <w:rsid w:val="00DE7786"/>
    <w:rsid w:val="00DF5673"/>
    <w:rsid w:val="00E0158F"/>
    <w:rsid w:val="00E06FA8"/>
    <w:rsid w:val="00E111EE"/>
    <w:rsid w:val="00E138FB"/>
    <w:rsid w:val="00E1649F"/>
    <w:rsid w:val="00E254DD"/>
    <w:rsid w:val="00E30D6A"/>
    <w:rsid w:val="00E3305C"/>
    <w:rsid w:val="00E330DB"/>
    <w:rsid w:val="00E537A2"/>
    <w:rsid w:val="00E64427"/>
    <w:rsid w:val="00E773DC"/>
    <w:rsid w:val="00E80D4D"/>
    <w:rsid w:val="00E81A56"/>
    <w:rsid w:val="00E82AEA"/>
    <w:rsid w:val="00E83808"/>
    <w:rsid w:val="00E906D9"/>
    <w:rsid w:val="00E968A9"/>
    <w:rsid w:val="00EA30AC"/>
    <w:rsid w:val="00EA7F41"/>
    <w:rsid w:val="00EC1182"/>
    <w:rsid w:val="00EC23A7"/>
    <w:rsid w:val="00EC391A"/>
    <w:rsid w:val="00EC6A6F"/>
    <w:rsid w:val="00ED0E13"/>
    <w:rsid w:val="00ED412F"/>
    <w:rsid w:val="00ED59FC"/>
    <w:rsid w:val="00ED5FAA"/>
    <w:rsid w:val="00EF76AE"/>
    <w:rsid w:val="00F13B64"/>
    <w:rsid w:val="00F147B6"/>
    <w:rsid w:val="00F211BB"/>
    <w:rsid w:val="00F251B1"/>
    <w:rsid w:val="00F305F6"/>
    <w:rsid w:val="00F511AE"/>
    <w:rsid w:val="00F522FD"/>
    <w:rsid w:val="00F67974"/>
    <w:rsid w:val="00F73C1A"/>
    <w:rsid w:val="00F8254A"/>
    <w:rsid w:val="00F85866"/>
    <w:rsid w:val="00F97243"/>
    <w:rsid w:val="00F978EC"/>
    <w:rsid w:val="00FB3005"/>
    <w:rsid w:val="00FB3CF6"/>
    <w:rsid w:val="00FC22ED"/>
    <w:rsid w:val="00FF5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7EEA"/>
    <w:rPr>
      <w:rFonts w:ascii="Arial" w:hAnsi="Arial"/>
      <w:szCs w:val="24"/>
      <w:lang w:val="en-US" w:eastAsia="en-US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8E47AD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D1E0B"/>
    <w:rPr>
      <w:rFonts w:ascii="Calibri" w:hAnsi="Calibri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0D1E0B"/>
    <w:rPr>
      <w:rFonts w:ascii="Calibri" w:hAnsi="Calibri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0D1E0B"/>
    <w:rPr>
      <w:rFonts w:ascii="Calibri" w:hAnsi="Calibri"/>
      <w:b/>
      <w:bCs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semiHidden/>
    <w:rsid w:val="000D1E0B"/>
    <w:rPr>
      <w:rFonts w:ascii="Calibri" w:hAnsi="Calibri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semiHidden/>
    <w:rsid w:val="000D1E0B"/>
    <w:rPr>
      <w:rFonts w:ascii="Calibri" w:hAnsi="Calibri"/>
      <w:i/>
      <w:iCs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semiHidden/>
    <w:rsid w:val="000D1E0B"/>
    <w:rPr>
      <w:rFonts w:ascii="Cambria" w:hAnsi="Cambria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basedOn w:val="DefaultParagraphFont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Use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EAF4FB0-3DFF-4AFA-8DF8-AB7E358C2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</Template>
  <TotalTime>50</TotalTime>
  <Pages>14</Pages>
  <Words>3057</Words>
  <Characters>17427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20444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creator>Admin</dc:creator>
  <dc:description>This template was provided to the IIBA</dc:description>
  <cp:lastModifiedBy>Admin</cp:lastModifiedBy>
  <cp:revision>8</cp:revision>
  <cp:lastPrinted>2009-02-05T00:31:00Z</cp:lastPrinted>
  <dcterms:created xsi:type="dcterms:W3CDTF">2014-08-11T23:07:00Z</dcterms:created>
  <dcterms:modified xsi:type="dcterms:W3CDTF">2014-08-12T03:36:00Z</dcterms:modified>
</cp:coreProperties>
</file>